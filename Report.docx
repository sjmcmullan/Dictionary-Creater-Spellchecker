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Content>
        <w:p w:rsidR="00874653" w:rsidRDefault="000121E9">
          <w:r>
            <w:rPr>
              <w:b/>
              <w:bCs/>
              <w:noProof/>
              <w:lang w:eastAsia="en-US"/>
            </w:rPr>
            <mc:AlternateContent>
              <mc:Choice Requires="wps">
                <w:drawing>
                  <wp:anchor distT="0" distB="0" distL="114300" distR="114300" simplePos="0" relativeHeight="251674624" behindDoc="1" locked="0" layoutInCell="1" allowOverlap="0">
                    <wp:simplePos x="0" y="0"/>
                    <wp:positionH relativeFrom="page">
                      <wp:posOffset>180976</wp:posOffset>
                    </wp:positionH>
                    <wp:positionV relativeFrom="margin">
                      <wp:align>top</wp:align>
                    </wp:positionV>
                    <wp:extent cx="7581900" cy="6687879"/>
                    <wp:effectExtent l="0" t="0" r="0" b="0"/>
                    <wp:wrapNone/>
                    <wp:docPr id="14" name="Text Box 14" descr="Report title"/>
                    <wp:cNvGraphicFramePr/>
                    <a:graphic xmlns:a="http://schemas.openxmlformats.org/drawingml/2006/main">
                      <a:graphicData uri="http://schemas.microsoft.com/office/word/2010/wordprocessingShape">
                        <wps:wsp>
                          <wps:cNvSpPr txBox="1"/>
                          <wps:spPr>
                            <a:xfrm>
                              <a:off x="0" y="0"/>
                              <a:ext cx="75819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szCs w:val="144"/>
                                  </w:rPr>
                                  <w:alias w:val="Title"/>
                                  <w:tag w:val=""/>
                                  <w:id w:val="2115015981"/>
                                  <w:placeholder>
                                    <w:docPart w:val="9BABA0F16CAA4A808ADDBC50ACE85083"/>
                                  </w:placeholder>
                                  <w:dataBinding w:prefixMappings="xmlns:ns0='http://purl.org/dc/elements/1.1/' xmlns:ns1='http://schemas.openxmlformats.org/package/2006/metadata/core-properties' " w:xpath="/ns1:coreProperties[1]/ns0:title[1]" w:storeItemID="{6C3C8BC8-F283-45AE-878A-BAB7291924A1}"/>
                                  <w:text/>
                                </w:sdtPr>
                                <w:sdtContent>
                                  <w:p w:rsidR="000121E9" w:rsidRPr="00DA661A" w:rsidRDefault="000121E9">
                                    <w:pPr>
                                      <w:pStyle w:val="Title"/>
                                      <w:rPr>
                                        <w:sz w:val="144"/>
                                        <w:szCs w:val="144"/>
                                      </w:rPr>
                                    </w:pPr>
                                    <w:r w:rsidRPr="00DA661A">
                                      <w:rPr>
                                        <w:sz w:val="144"/>
                                        <w:szCs w:val="144"/>
                                      </w:rPr>
                                      <w:t>Assignment 2</w:t>
                                    </w:r>
                                  </w:p>
                                </w:sdtContent>
                              </w:sdt>
                              <w:p w:rsidR="000121E9" w:rsidRDefault="000121E9">
                                <w:pPr>
                                  <w:pStyle w:val="Subtitle"/>
                                  <w:ind w:left="144" w:right="720"/>
                                </w:pPr>
                                <w:r>
                                  <w:rPr>
                                    <w:color w:val="auto"/>
                                  </w:rPr>
                                  <w:t>Problem 1</w:t>
                                </w:r>
                              </w:p>
                              <w:sdt>
                                <w:sdtPr>
                                  <w:alias w:val="Quote or Abstract"/>
                                  <w:tag w:val="Quote or Abstract"/>
                                  <w:id w:val="-247963122"/>
                                  <w:placeholder>
                                    <w:docPart w:val="D3723C84B37C4AF09C9903CA8E5D6353"/>
                                  </w:placeholder>
                                  <w:dataBinding w:prefixMappings="xmlns:ns0='http://schemas.microsoft.com/office/2006/coverPageProps'" w:xpath="/ns0:CoverPageProperties[1]/ns0:Abstract[1]" w:storeItemID="{55AF091B-3C7A-41E3-B477-F2FDAA23CFDA}"/>
                                  <w:text/>
                                </w:sdtPr>
                                <w:sdtContent>
                                  <w:p w:rsidR="000121E9" w:rsidRDefault="000121E9">
                                    <w:pPr>
                                      <w:pStyle w:val="Abstract"/>
                                      <w:spacing w:after="600"/>
                                    </w:pPr>
                                    <w:r>
                                      <w:t>Data Structures and Algorithms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14.25pt;margin-top:0;width:597pt;height:526.6pt;z-index:-251641856;visibility:visible;mso-wrap-style:square;mso-width-percent:0;mso-height-percent:750;mso-wrap-distance-left:9pt;mso-wrap-distance-top:0;mso-wrap-distance-right:9pt;mso-wrap-distance-bottom:0;mso-position-horizontal:absolute;mso-position-horizontal-relative:page;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" o:allowoverlap="f" filled="f" stroked="f" strokeweight=".5pt">
                    <v:textbox inset="0,0,0,0">
                      <w:txbxContent>
                        <w:sdt>
                          <w:sdtPr>
                            <w:rPr>
                              <w:sz w:val="144"/>
                              <w:szCs w:val="144"/>
                            </w:rPr>
                            <w:alias w:val="Title"/>
                            <w:tag w:val=""/>
                            <w:id w:val="2115015981"/>
                            <w:placeholder>
                              <w:docPart w:val="9BABA0F16CAA4A808ADDBC50ACE85083"/>
                            </w:placeholder>
                            <w:dataBinding w:prefixMappings="xmlns:ns0='http://purl.org/dc/elements/1.1/' xmlns:ns1='http://schemas.openxmlformats.org/package/2006/metadata/core-properties' " w:xpath="/ns1:coreProperties[1]/ns0:title[1]" w:storeItemID="{6C3C8BC8-F283-45AE-878A-BAB7291924A1}"/>
                            <w:text/>
                          </w:sdtPr>
                          <w:sdtContent>
                            <w:p w:rsidR="000121E9" w:rsidRPr="00DA661A" w:rsidRDefault="000121E9">
                              <w:pPr>
                                <w:pStyle w:val="Title"/>
                                <w:rPr>
                                  <w:sz w:val="144"/>
                                  <w:szCs w:val="144"/>
                                </w:rPr>
                              </w:pPr>
                              <w:r w:rsidRPr="00DA661A">
                                <w:rPr>
                                  <w:sz w:val="144"/>
                                  <w:szCs w:val="144"/>
                                </w:rPr>
                                <w:t>Assignment 2</w:t>
                              </w:r>
                            </w:p>
                          </w:sdtContent>
                        </w:sdt>
                        <w:p w:rsidR="000121E9" w:rsidRDefault="000121E9">
                          <w:pPr>
                            <w:pStyle w:val="Subtitle"/>
                            <w:ind w:left="144" w:right="720"/>
                          </w:pPr>
                          <w:r>
                            <w:rPr>
                              <w:color w:val="auto"/>
                            </w:rPr>
                            <w:t>Problem 1</w:t>
                          </w:r>
                        </w:p>
                        <w:sdt>
                          <w:sdtPr>
                            <w:alias w:val="Quote or Abstract"/>
                            <w:tag w:val="Quote or Abstract"/>
                            <w:id w:val="-247963122"/>
                            <w:placeholder>
                              <w:docPart w:val="D3723C84B37C4AF09C9903CA8E5D6353"/>
                            </w:placeholder>
                            <w:dataBinding w:prefixMappings="xmlns:ns0='http://schemas.microsoft.com/office/2006/coverPageProps'" w:xpath="/ns0:CoverPageProperties[1]/ns0:Abstract[1]" w:storeItemID="{55AF091B-3C7A-41E3-B477-F2FDAA23CFDA}"/>
                            <w:text/>
                          </w:sdtPr>
                          <w:sdtContent>
                            <w:p w:rsidR="000121E9" w:rsidRDefault="000121E9">
                              <w:pPr>
                                <w:pStyle w:val="Abstract"/>
                                <w:spacing w:after="600"/>
                              </w:pPr>
                              <w:r>
                                <w:t>Data Structures and Algorithms Report</w:t>
                              </w:r>
                            </w:p>
                          </w:sdtContent>
                        </w:sdt>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0121E9">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2401ICT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121E9">
                                  <w:trPr>
                                    <w:trHeight w:hRule="exact" w:val="144"/>
                                    <w:jc w:val="right"/>
                                  </w:trPr>
                                  <w:tc>
                                    <w:tcPr>
                                      <w:tcW w:w="1666" w:type="pct"/>
                                    </w:tcPr>
                                    <w:p w:rsidR="000121E9" w:rsidRDefault="000121E9"/>
                                  </w:tc>
                                  <w:tc>
                                    <w:tcPr>
                                      <w:tcW w:w="1667" w:type="pct"/>
                                    </w:tcPr>
                                    <w:p w:rsidR="000121E9" w:rsidRDefault="000121E9"/>
                                  </w:tc>
                                  <w:tc>
                                    <w:tcPr>
                                      <w:tcW w:w="1667" w:type="pct"/>
                                    </w:tcPr>
                                    <w:p w:rsidR="000121E9" w:rsidRDefault="000121E9"/>
                                  </w:tc>
                                </w:tr>
                                <w:tr w:rsidR="000121E9">
                                  <w:trPr>
                                    <w:jc w:val="right"/>
                                  </w:trPr>
                                  <w:tc>
                                    <w:tcPr>
                                      <w:tcW w:w="1666" w:type="pct"/>
                                      <w:tcMar>
                                        <w:bottom w:w="144" w:type="dxa"/>
                                      </w:tcMar>
                                    </w:tcPr>
                                    <w:p w:rsidR="000121E9" w:rsidRDefault="000121E9">
                                      <w:pPr>
                                        <w:pStyle w:val="Footer"/>
                                      </w:pPr>
                                      <w:r>
                                        <w:rPr>
                                          <w:b/>
                                          <w:bCs/>
                                        </w:rPr>
                                        <w:t>Student #</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s2916255</w:t>
                                          </w:r>
                                        </w:sdtContent>
                                      </w:sdt>
                                    </w:p>
                                    <w:p w:rsidR="000121E9" w:rsidRDefault="000121E9" w:rsidP="00FE2150">
                                      <w:pPr>
                                        <w:pStyle w:val="Footer"/>
                                      </w:pPr>
                                      <w:r>
                                        <w:rPr>
                                          <w:b/>
                                          <w:bCs/>
                                        </w:rPr>
                                        <w:t>Name</w:t>
                                      </w:r>
                                      <w:r>
                                        <w:t xml:space="preserve"> </w:t>
                                      </w:r>
                                      <w:sdt>
                                        <w:sdtPr>
                                          <w:alias w:val="Fax"/>
                                          <w:tag w:val=""/>
                                          <w:id w:val="-2015451963"/>
                                          <w:dataBinding w:prefixMappings="xmlns:ns0='http://schemas.microsoft.com/office/2006/coverPageProps' " w:xpath="/ns0:CoverPageProperties[1]/ns0:CompanyFax[1]" w:storeItemID="{55AF091B-3C7A-41E3-B477-F2FDAA23CFDA}"/>
                                          <w:text/>
                                        </w:sdtPr>
                                        <w:sdtContent>
                                          <w:r>
                                            <w:t>Scott McMullan</w:t>
                                          </w:r>
                                        </w:sdtContent>
                                      </w:sdt>
                                    </w:p>
                                  </w:tc>
                                  <w:sdt>
                                    <w:sdtPr>
                                      <w:alias w:val="Address"/>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0121E9" w:rsidRDefault="000121E9" w:rsidP="00FE2150">
                                          <w:pPr>
                                            <w:pStyle w:val="Footer"/>
                                          </w:pPr>
                                          <w:r>
                                            <w:t>scott.mcmullan@griffithuni.edu.au</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rsidR="000121E9" w:rsidRDefault="000121E9">
                                          <w:pPr>
                                            <w:pStyle w:val="Footer"/>
                                          </w:pPr>
                                          <w:r>
                                            <w:t xml:space="preserve">     </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Content>
                                        <w:p w:rsidR="000121E9" w:rsidRDefault="000121E9" w:rsidP="00FE2150">
                                          <w:pPr>
                                            <w:pStyle w:val="Footer"/>
                                            <w:ind w:left="0"/>
                                          </w:pPr>
                                          <w:r>
                                            <w:t xml:space="preserve">     </w:t>
                                          </w:r>
                                        </w:p>
                                      </w:sdtContent>
                                    </w:sdt>
                                  </w:tc>
                                </w:tr>
                                <w:tr w:rsidR="000121E9">
                                  <w:trPr>
                                    <w:trHeight w:hRule="exact" w:val="86"/>
                                    <w:jc w:val="right"/>
                                  </w:trPr>
                                  <w:tc>
                                    <w:tcPr>
                                      <w:tcW w:w="1666"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r>
                              </w:tbl>
                              <w:p w:rsidR="000121E9" w:rsidRDefault="000121E9">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0121E9" w:rsidRDefault="000121E9">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2401ICT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121E9">
                            <w:trPr>
                              <w:trHeight w:hRule="exact" w:val="144"/>
                              <w:jc w:val="right"/>
                            </w:trPr>
                            <w:tc>
                              <w:tcPr>
                                <w:tcW w:w="1666" w:type="pct"/>
                              </w:tcPr>
                              <w:p w:rsidR="000121E9" w:rsidRDefault="000121E9"/>
                            </w:tc>
                            <w:tc>
                              <w:tcPr>
                                <w:tcW w:w="1667" w:type="pct"/>
                              </w:tcPr>
                              <w:p w:rsidR="000121E9" w:rsidRDefault="000121E9"/>
                            </w:tc>
                            <w:tc>
                              <w:tcPr>
                                <w:tcW w:w="1667" w:type="pct"/>
                              </w:tcPr>
                              <w:p w:rsidR="000121E9" w:rsidRDefault="000121E9"/>
                            </w:tc>
                          </w:tr>
                          <w:tr w:rsidR="000121E9">
                            <w:trPr>
                              <w:jc w:val="right"/>
                            </w:trPr>
                            <w:tc>
                              <w:tcPr>
                                <w:tcW w:w="1666" w:type="pct"/>
                                <w:tcMar>
                                  <w:bottom w:w="144" w:type="dxa"/>
                                </w:tcMar>
                              </w:tcPr>
                              <w:p w:rsidR="000121E9" w:rsidRDefault="000121E9">
                                <w:pPr>
                                  <w:pStyle w:val="Footer"/>
                                </w:pPr>
                                <w:r>
                                  <w:rPr>
                                    <w:b/>
                                    <w:bCs/>
                                  </w:rPr>
                                  <w:t>Student #</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s2916255</w:t>
                                    </w:r>
                                  </w:sdtContent>
                                </w:sdt>
                              </w:p>
                              <w:p w:rsidR="000121E9" w:rsidRDefault="000121E9" w:rsidP="00FE2150">
                                <w:pPr>
                                  <w:pStyle w:val="Footer"/>
                                </w:pPr>
                                <w:r>
                                  <w:rPr>
                                    <w:b/>
                                    <w:bCs/>
                                  </w:rPr>
                                  <w:t>Name</w:t>
                                </w:r>
                                <w:r>
                                  <w:t xml:space="preserve"> </w:t>
                                </w:r>
                                <w:sdt>
                                  <w:sdtPr>
                                    <w:alias w:val="Fax"/>
                                    <w:tag w:val=""/>
                                    <w:id w:val="-2015451963"/>
                                    <w:dataBinding w:prefixMappings="xmlns:ns0='http://schemas.microsoft.com/office/2006/coverPageProps' " w:xpath="/ns0:CoverPageProperties[1]/ns0:CompanyFax[1]" w:storeItemID="{55AF091B-3C7A-41E3-B477-F2FDAA23CFDA}"/>
                                    <w:text/>
                                  </w:sdtPr>
                                  <w:sdtContent>
                                    <w:r>
                                      <w:t>Scott McMullan</w:t>
                                    </w:r>
                                  </w:sdtContent>
                                </w:sdt>
                              </w:p>
                            </w:tc>
                            <w:sdt>
                              <w:sdtPr>
                                <w:alias w:val="Address"/>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0121E9" w:rsidRDefault="000121E9" w:rsidP="00FE2150">
                                    <w:pPr>
                                      <w:pStyle w:val="Footer"/>
                                    </w:pPr>
                                    <w:r>
                                      <w:t>scott.mcmullan@griffithuni.edu.au</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rsidR="000121E9" w:rsidRDefault="000121E9">
                                    <w:pPr>
                                      <w:pStyle w:val="Footer"/>
                                    </w:pPr>
                                    <w:r>
                                      <w:t xml:space="preserve">     </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Content>
                                  <w:p w:rsidR="000121E9" w:rsidRDefault="000121E9" w:rsidP="00FE2150">
                                    <w:pPr>
                                      <w:pStyle w:val="Footer"/>
                                      <w:ind w:left="0"/>
                                    </w:pPr>
                                    <w:r>
                                      <w:t xml:space="preserve">     </w:t>
                                    </w:r>
                                  </w:p>
                                </w:sdtContent>
                              </w:sdt>
                            </w:tc>
                          </w:tr>
                          <w:tr w:rsidR="000121E9">
                            <w:trPr>
                              <w:trHeight w:hRule="exact" w:val="86"/>
                              <w:jc w:val="right"/>
                            </w:trPr>
                            <w:tc>
                              <w:tcPr>
                                <w:tcW w:w="1666"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r>
                        </w:tbl>
                        <w:p w:rsidR="000121E9" w:rsidRDefault="000121E9">
                          <w:pPr>
                            <w:pStyle w:val="NoSpacing"/>
                          </w:pPr>
                        </w:p>
                      </w:txbxContent>
                    </v:textbox>
                    <w10:wrap type="square" anchorx="page" anchory="margin"/>
                  </v:shape>
                </w:pict>
              </mc:Fallback>
            </mc:AlternateContent>
          </w:r>
        </w:p>
        <w:p w:rsidR="00874653" w:rsidRDefault="000121E9">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rsidR="00874653" w:rsidRDefault="000121E9">
          <w:pPr>
            <w:pStyle w:val="TOCHeading"/>
          </w:pPr>
          <w:r>
            <w:t>Contents</w:t>
          </w:r>
        </w:p>
        <w:p w:rsidR="00874653" w:rsidRDefault="000121E9">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sidR="00FE2150">
              <w:rPr>
                <w:rStyle w:val="Hyperlink"/>
              </w:rPr>
              <w:t>Problem Statement</w:t>
            </w:r>
            <w:r>
              <w:rPr>
                <w:webHidden/>
              </w:rPr>
              <w:tab/>
            </w:r>
            <w:r>
              <w:rPr>
                <w:webHidden/>
              </w:rPr>
              <w:fldChar w:fldCharType="begin"/>
            </w:r>
            <w:r>
              <w:rPr>
                <w:webHidden/>
              </w:rPr>
              <w:instrText xml:space="preserve"> PAGEREF _Toc321140622 \h </w:instrText>
            </w:r>
            <w:r>
              <w:rPr>
                <w:webHidden/>
              </w:rPr>
            </w:r>
            <w:r>
              <w:rPr>
                <w:webHidden/>
              </w:rPr>
              <w:fldChar w:fldCharType="separate"/>
            </w:r>
            <w:r w:rsidR="00DA661A">
              <w:rPr>
                <w:webHidden/>
              </w:rPr>
              <w:t>1</w:t>
            </w:r>
            <w:r>
              <w:rPr>
                <w:webHidden/>
              </w:rPr>
              <w:fldChar w:fldCharType="end"/>
            </w:r>
          </w:hyperlink>
        </w:p>
        <w:p w:rsidR="00874653" w:rsidRDefault="000121E9">
          <w:pPr>
            <w:pStyle w:val="TOC1"/>
            <w:rPr>
              <w:color w:val="auto"/>
              <w:kern w:val="0"/>
              <w:sz w:val="22"/>
              <w:szCs w:val="22"/>
            </w:rPr>
          </w:pPr>
          <w:hyperlink w:anchor="_Toc321140623" w:history="1">
            <w:r w:rsidR="00FE2150">
              <w:rPr>
                <w:rStyle w:val="Hyperlink"/>
              </w:rPr>
              <w:t>User Requirements</w:t>
            </w:r>
            <w:r>
              <w:rPr>
                <w:webHidden/>
              </w:rPr>
              <w:tab/>
            </w:r>
            <w:r>
              <w:rPr>
                <w:webHidden/>
              </w:rPr>
              <w:fldChar w:fldCharType="begin"/>
            </w:r>
            <w:r>
              <w:rPr>
                <w:webHidden/>
              </w:rPr>
              <w:instrText xml:space="preserve"> PAGEREF _Toc321140623 \h </w:instrText>
            </w:r>
            <w:r>
              <w:rPr>
                <w:webHidden/>
              </w:rPr>
            </w:r>
            <w:r>
              <w:rPr>
                <w:webHidden/>
              </w:rPr>
              <w:fldChar w:fldCharType="separate"/>
            </w:r>
            <w:r w:rsidR="00DA661A">
              <w:rPr>
                <w:webHidden/>
              </w:rPr>
              <w:t>2</w:t>
            </w:r>
            <w:r>
              <w:rPr>
                <w:webHidden/>
              </w:rPr>
              <w:fldChar w:fldCharType="end"/>
            </w:r>
          </w:hyperlink>
        </w:p>
        <w:p w:rsidR="00874653" w:rsidRDefault="000121E9">
          <w:pPr>
            <w:pStyle w:val="TOC1"/>
            <w:rPr>
              <w:color w:val="auto"/>
              <w:kern w:val="0"/>
              <w:sz w:val="22"/>
              <w:szCs w:val="22"/>
            </w:rPr>
          </w:pPr>
          <w:hyperlink w:anchor="_Toc321140624" w:history="1">
            <w:r w:rsidR="00FE2150">
              <w:rPr>
                <w:rStyle w:val="Hyperlink"/>
              </w:rPr>
              <w:t xml:space="preserve">Software Requirments </w:t>
            </w:r>
            <w:r>
              <w:rPr>
                <w:webHidden/>
              </w:rPr>
              <w:tab/>
            </w:r>
            <w:r>
              <w:rPr>
                <w:webHidden/>
              </w:rPr>
              <w:fldChar w:fldCharType="begin"/>
            </w:r>
            <w:r>
              <w:rPr>
                <w:webHidden/>
              </w:rPr>
              <w:instrText xml:space="preserve"> PAGEREF _Toc321140624 \h </w:instrText>
            </w:r>
            <w:r>
              <w:rPr>
                <w:webHidden/>
              </w:rPr>
            </w:r>
            <w:r>
              <w:rPr>
                <w:webHidden/>
              </w:rPr>
              <w:fldChar w:fldCharType="separate"/>
            </w:r>
            <w:r w:rsidR="00DA661A">
              <w:rPr>
                <w:webHidden/>
              </w:rPr>
              <w:t>3</w:t>
            </w:r>
            <w:r>
              <w:rPr>
                <w:webHidden/>
              </w:rPr>
              <w:fldChar w:fldCharType="end"/>
            </w:r>
          </w:hyperlink>
        </w:p>
        <w:p w:rsidR="00874653" w:rsidRDefault="000121E9">
          <w:pPr>
            <w:pStyle w:val="TOC1"/>
            <w:rPr>
              <w:color w:val="auto"/>
              <w:kern w:val="0"/>
              <w:sz w:val="22"/>
              <w:szCs w:val="22"/>
            </w:rPr>
          </w:pPr>
          <w:hyperlink w:anchor="_Toc321140625" w:history="1">
            <w:r w:rsidR="00FE2150">
              <w:rPr>
                <w:rStyle w:val="Hyperlink"/>
              </w:rPr>
              <w:t xml:space="preserve">Software Design </w:t>
            </w:r>
            <w:r>
              <w:rPr>
                <w:webHidden/>
              </w:rPr>
              <w:tab/>
            </w:r>
            <w:r>
              <w:rPr>
                <w:webHidden/>
              </w:rPr>
              <w:fldChar w:fldCharType="begin"/>
            </w:r>
            <w:r>
              <w:rPr>
                <w:webHidden/>
              </w:rPr>
              <w:instrText xml:space="preserve"> PAGEREF _Toc321140625 \h </w:instrText>
            </w:r>
            <w:r>
              <w:rPr>
                <w:webHidden/>
              </w:rPr>
            </w:r>
            <w:r>
              <w:rPr>
                <w:webHidden/>
              </w:rPr>
              <w:fldChar w:fldCharType="separate"/>
            </w:r>
            <w:r w:rsidR="00DA661A">
              <w:rPr>
                <w:webHidden/>
              </w:rPr>
              <w:t>3</w:t>
            </w:r>
            <w:r>
              <w:rPr>
                <w:webHidden/>
              </w:rPr>
              <w:fldChar w:fldCharType="end"/>
            </w:r>
          </w:hyperlink>
        </w:p>
        <w:p w:rsidR="00874653" w:rsidRDefault="000121E9">
          <w:pPr>
            <w:pStyle w:val="TOC1"/>
            <w:rPr>
              <w:color w:val="auto"/>
              <w:kern w:val="0"/>
              <w:sz w:val="22"/>
              <w:szCs w:val="22"/>
            </w:rPr>
          </w:pPr>
          <w:hyperlink w:anchor="_Toc321140626" w:history="1">
            <w:r w:rsidR="00FE2150">
              <w:rPr>
                <w:rStyle w:val="Hyperlink"/>
              </w:rPr>
              <w:t xml:space="preserve">Requirment Acceptance Tests </w:t>
            </w:r>
            <w:r>
              <w:rPr>
                <w:webHidden/>
              </w:rPr>
              <w:tab/>
            </w:r>
            <w:r>
              <w:rPr>
                <w:webHidden/>
              </w:rPr>
              <w:fldChar w:fldCharType="begin"/>
            </w:r>
            <w:r>
              <w:rPr>
                <w:webHidden/>
              </w:rPr>
              <w:instrText xml:space="preserve"> PAGEREF _Toc321140626 \h </w:instrText>
            </w:r>
            <w:r>
              <w:rPr>
                <w:webHidden/>
              </w:rPr>
            </w:r>
            <w:r>
              <w:rPr>
                <w:webHidden/>
              </w:rPr>
              <w:fldChar w:fldCharType="separate"/>
            </w:r>
            <w:r w:rsidR="00DA661A">
              <w:rPr>
                <w:webHidden/>
              </w:rPr>
              <w:t>3</w:t>
            </w:r>
            <w:r>
              <w:rPr>
                <w:webHidden/>
              </w:rPr>
              <w:fldChar w:fldCharType="end"/>
            </w:r>
          </w:hyperlink>
        </w:p>
        <w:p w:rsidR="00874653" w:rsidRDefault="000121E9">
          <w:pPr>
            <w:pStyle w:val="TOC1"/>
            <w:rPr>
              <w:color w:val="auto"/>
              <w:kern w:val="0"/>
              <w:sz w:val="22"/>
              <w:szCs w:val="22"/>
            </w:rPr>
          </w:pPr>
          <w:hyperlink w:anchor="_Toc321140627" w:history="1">
            <w:r w:rsidR="00FE2150">
              <w:rPr>
                <w:rStyle w:val="Hyperlink"/>
              </w:rPr>
              <w:t>Detailed Softare Testing</w:t>
            </w:r>
            <w:r>
              <w:rPr>
                <w:webHidden/>
              </w:rPr>
              <w:tab/>
            </w:r>
            <w:r>
              <w:rPr>
                <w:webHidden/>
              </w:rPr>
              <w:fldChar w:fldCharType="begin"/>
            </w:r>
            <w:r>
              <w:rPr>
                <w:webHidden/>
              </w:rPr>
              <w:instrText xml:space="preserve"> PAGEREF _Toc321140627 \h </w:instrText>
            </w:r>
            <w:r>
              <w:rPr>
                <w:webHidden/>
              </w:rPr>
            </w:r>
            <w:r>
              <w:rPr>
                <w:webHidden/>
              </w:rPr>
              <w:fldChar w:fldCharType="separate"/>
            </w:r>
            <w:r w:rsidR="00DA661A">
              <w:rPr>
                <w:webHidden/>
              </w:rPr>
              <w:t>3</w:t>
            </w:r>
            <w:r>
              <w:rPr>
                <w:webHidden/>
              </w:rPr>
              <w:fldChar w:fldCharType="end"/>
            </w:r>
          </w:hyperlink>
        </w:p>
        <w:p w:rsidR="00874653" w:rsidRDefault="000121E9">
          <w:pPr>
            <w:pStyle w:val="TOC1"/>
            <w:rPr>
              <w:color w:val="auto"/>
              <w:kern w:val="0"/>
              <w:sz w:val="22"/>
              <w:szCs w:val="22"/>
            </w:rPr>
          </w:pPr>
          <w:hyperlink w:anchor="_Toc321140628" w:history="1">
            <w:r w:rsidR="00FE2150">
              <w:rPr>
                <w:rStyle w:val="Hyperlink"/>
              </w:rPr>
              <w:t>User Instructions</w:t>
            </w:r>
            <w:r>
              <w:rPr>
                <w:webHidden/>
              </w:rPr>
              <w:tab/>
            </w:r>
            <w:r>
              <w:rPr>
                <w:webHidden/>
              </w:rPr>
              <w:fldChar w:fldCharType="begin"/>
            </w:r>
            <w:r>
              <w:rPr>
                <w:webHidden/>
              </w:rPr>
              <w:instrText xml:space="preserve"> PAGEREF _Toc321140628 \h </w:instrText>
            </w:r>
            <w:r>
              <w:rPr>
                <w:webHidden/>
              </w:rPr>
            </w:r>
            <w:r>
              <w:rPr>
                <w:webHidden/>
              </w:rPr>
              <w:fldChar w:fldCharType="separate"/>
            </w:r>
            <w:r w:rsidR="00DA661A">
              <w:rPr>
                <w:webHidden/>
              </w:rPr>
              <w:t>3</w:t>
            </w:r>
            <w:r>
              <w:rPr>
                <w:webHidden/>
              </w:rPr>
              <w:fldChar w:fldCharType="end"/>
            </w:r>
          </w:hyperlink>
        </w:p>
        <w:p w:rsidR="00874653" w:rsidRDefault="000121E9">
          <w:pPr>
            <w:spacing w:before="40" w:after="160" w:line="288" w:lineRule="auto"/>
            <w:rPr>
              <w:b/>
              <w:bCs/>
              <w:noProof/>
            </w:rPr>
          </w:pPr>
          <w:r>
            <w:fldChar w:fldCharType="end"/>
          </w:r>
        </w:p>
      </w:sdtContent>
    </w:sdt>
    <w:p w:rsidR="00874653" w:rsidRDefault="00874653"/>
    <w:p w:rsidR="00874653" w:rsidRDefault="00874653">
      <w:pPr>
        <w:sectPr w:rsidR="00874653">
          <w:headerReference w:type="default" r:id="rId10"/>
          <w:pgSz w:w="12240" w:h="15840" w:code="1"/>
          <w:pgMar w:top="1080" w:right="720" w:bottom="720" w:left="3096" w:header="1080" w:footer="720" w:gutter="0"/>
          <w:pgNumType w:fmt="lowerRoman" w:start="0"/>
          <w:cols w:space="708"/>
          <w:titlePg/>
          <w:docGrid w:linePitch="360"/>
        </w:sectPr>
      </w:pPr>
    </w:p>
    <w:p w:rsidR="00874653" w:rsidRDefault="000121E9">
      <w:pPr>
        <w:pStyle w:val="Heading1"/>
      </w:pPr>
      <w:bookmarkStart w:id="0" w:name="_Toc321140622"/>
      <w:r>
        <w:rPr>
          <w:noProof/>
          <w:lang w:eastAsia="en-US"/>
        </w:rPr>
        <w:lastRenderedPageBreak/>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0121E9">
                            <w:pPr>
                              <w:pStyle w:val="Quote"/>
                            </w:pPr>
                            <w:r>
                              <w:rPr>
                                <w:rStyle w:val="QuoteChar"/>
                                <w:i/>
                                <w:iCs/>
                              </w:rPr>
                              <w:t xml:space="preserve">This section contains a few statements on what was needed to be done for the assignment. </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0121E9" w:rsidRDefault="000121E9">
                      <w:pPr>
                        <w:pStyle w:val="Quote"/>
                      </w:pPr>
                      <w:r>
                        <w:rPr>
                          <w:rStyle w:val="QuoteChar"/>
                          <w:i/>
                          <w:iCs/>
                        </w:rPr>
                        <w:t xml:space="preserve">This section contains a few statements on what was needed to be done for the assignment. </w:t>
                      </w:r>
                    </w:p>
                  </w:txbxContent>
                </v:textbox>
                <w10:wrap type="square" side="largest" anchorx="page" anchory="margin"/>
              </v:shape>
            </w:pict>
          </mc:Fallback>
        </mc:AlternateContent>
      </w:r>
      <w:bookmarkEnd w:id="0"/>
      <w:r w:rsidR="00FE2150">
        <w:t>Problem Statement</w:t>
      </w:r>
    </w:p>
    <w:p w:rsidR="00874653" w:rsidRDefault="00FE2150">
      <w:pPr>
        <w:pStyle w:val="Heading2"/>
      </w:pPr>
      <w:r>
        <w:t>Tree Dictionary Generator</w:t>
      </w:r>
    </w:p>
    <w:p w:rsidR="00874653" w:rsidRDefault="00FE2150" w:rsidP="00FE2150">
      <w:r>
        <w:t>In this part of the assignment, the goal was to create a Python program that accepts a text file from input and uses three different tree structures</w:t>
      </w:r>
      <w:r w:rsidR="00F8787B">
        <w:t xml:space="preserve"> (Trie, BST and AVL)</w:t>
      </w:r>
      <w:r>
        <w:t xml:space="preserve"> to generate python objects from the words and judge the performances of all 3 compared to each other. </w:t>
      </w:r>
    </w:p>
    <w:p w:rsidR="00874653" w:rsidRDefault="00F8787B">
      <w:pPr>
        <w:pStyle w:val="Heading2"/>
      </w:pPr>
      <w:r>
        <w:t>Spell Checker</w:t>
      </w:r>
    </w:p>
    <w:p w:rsidR="00874653" w:rsidRDefault="00F8787B" w:rsidP="00F8787B">
      <w:r>
        <w:t xml:space="preserve">As an extension of the tree dictionary generator, the previously generated Trie tree object must be saved to disk using the Python pickle package. This tree will be loaded into another Python program, the spell checker, and this “dictionary” will be used to compare against a second word file with a number of mistakes. If the program picks up a mistake, it must provide suggestions on how to correct the mistake. </w:t>
      </w:r>
    </w:p>
    <w:p w:rsidR="00874653" w:rsidRDefault="00F8787B">
      <w:pPr>
        <w:pStyle w:val="Heading1"/>
      </w:pPr>
      <w:r>
        <w:rPr>
          <w:noProof/>
          <w:lang w:eastAsia="en-US"/>
        </w:rPr>
        <w:lastRenderedPageBreak/>
        <mc:AlternateContent>
          <mc:Choice Requires="wps">
            <w:drawing>
              <wp:anchor distT="0" distB="2743200" distL="182880" distR="182880" simplePos="0" relativeHeight="251677696" behindDoc="0" locked="0" layoutInCell="1" allowOverlap="1" wp14:anchorId="67609F0E" wp14:editId="00C2C66A">
                <wp:simplePos x="0" y="0"/>
                <wp:positionH relativeFrom="leftMargin">
                  <wp:posOffset>466725</wp:posOffset>
                </wp:positionH>
                <wp:positionV relativeFrom="margin">
                  <wp:posOffset>2540</wp:posOffset>
                </wp:positionV>
                <wp:extent cx="1247775" cy="2304288"/>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0121E9" w:rsidP="00F8787B">
                            <w:pPr>
                              <w:pStyle w:val="Quote"/>
                            </w:pPr>
                            <w:r>
                              <w:rPr>
                                <w:rStyle w:val="QuoteChar"/>
                                <w:i/>
                                <w:iCs/>
                              </w:rPr>
                              <w:t xml:space="preserve">This section details how the user is meant to interact with the program.  </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7609F0E" id="Text Box 1" o:spid="_x0000_s1029" type="#_x0000_t202" alt="Sidebar" style="position:absolute;margin-left:36.75pt;margin-top:.2pt;width:98.25pt;height:181.45pt;z-index:251677696;visibility:visible;mso-wrap-style:square;mso-width-percent:250;mso-height-percent:950;mso-wrap-distance-left:14.4pt;mso-wrap-distance-top:0;mso-wrap-distance-right:14.4pt;mso-wrap-distance-bottom:3in;mso-position-horizontal:absolute;mso-position-horizontal-relative:left-margin-area;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" filled="f" stroked="f" strokeweight=".5pt">
                <v:textbox inset="3.6pt,0,3.6pt,0">
                  <w:txbxContent>
                    <w:p w:rsidR="000121E9" w:rsidRDefault="000121E9" w:rsidP="00F8787B">
                      <w:pPr>
                        <w:pStyle w:val="Quote"/>
                      </w:pPr>
                      <w:r>
                        <w:rPr>
                          <w:rStyle w:val="QuoteChar"/>
                          <w:i/>
                          <w:iCs/>
                        </w:rPr>
                        <w:t xml:space="preserve">This section details how the user is meant to interact with the program.  </w:t>
                      </w:r>
                    </w:p>
                  </w:txbxContent>
                </v:textbox>
                <w10:wrap type="square" side="largest" anchorx="margin" anchory="margin"/>
              </v:shape>
            </w:pict>
          </mc:Fallback>
        </mc:AlternateContent>
      </w:r>
      <w:r>
        <w:t xml:space="preserve">User Requirements </w:t>
      </w:r>
    </w:p>
    <w:p w:rsidR="00F8787B" w:rsidRDefault="00F8787B"/>
    <w:p w:rsidR="00874653" w:rsidRDefault="00F8787B" w:rsidP="00F8787B">
      <w:r>
        <w:t xml:space="preserve">Both the tree dictionary generator and the spell checker are written to be highly automated. Really, all that is required from the user in this project is to press the run button in the IDE. However, if the user wants to change the input files to test different texts or specific words, then they must change the file path in the source code. </w:t>
      </w:r>
    </w:p>
    <w:p w:rsidR="00874653" w:rsidRDefault="00F8787B">
      <w:pPr>
        <w:pStyle w:val="Heading1"/>
      </w:pPr>
      <w:r>
        <w:rPr>
          <w:noProof/>
          <w:lang w:eastAsia="en-US"/>
        </w:rPr>
        <w:lastRenderedPageBreak/>
        <mc:AlternateContent>
          <mc:Choice Requires="wps">
            <w:drawing>
              <wp:anchor distT="0" distB="2743200" distL="182880" distR="182880" simplePos="0" relativeHeight="251679744" behindDoc="0" locked="0" layoutInCell="1" allowOverlap="1" wp14:anchorId="36655138" wp14:editId="67E9917B">
                <wp:simplePos x="0" y="0"/>
                <wp:positionH relativeFrom="leftMargin">
                  <wp:posOffset>422910</wp:posOffset>
                </wp:positionH>
                <wp:positionV relativeFrom="margin">
                  <wp:posOffset>10160</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0121E9" w:rsidP="00F8787B">
                            <w:pPr>
                              <w:pStyle w:val="Quote"/>
                            </w:pPr>
                            <w:r>
                              <w:rPr>
                                <w:rStyle w:val="QuoteChar"/>
                                <w:i/>
                                <w:iCs/>
                              </w:rPr>
                              <w:t>Detailed are the requirements of the program, based on the assignment handout.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6655138" id="Text Box 2" o:spid="_x0000_s1030" type="#_x0000_t202" alt="Sidebar" style="position:absolute;margin-left:33.3pt;margin-top:.8pt;width:98.25pt;height:181.45pt;z-index:251679744;visibility:visible;mso-wrap-style:square;mso-width-percent:250;mso-height-percent:950;mso-wrap-distance-left:14.4pt;mso-wrap-distance-top:0;mso-wrap-distance-right:14.4pt;mso-wrap-distance-bottom:3in;mso-position-horizontal:absolute;mso-position-horizontal-relative:left-margin-area;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" filled="f" stroked="f" strokeweight=".5pt">
                <v:textbox inset="3.6pt,0,3.6pt,0">
                  <w:txbxContent>
                    <w:p w:rsidR="000121E9" w:rsidRDefault="000121E9" w:rsidP="00F8787B">
                      <w:pPr>
                        <w:pStyle w:val="Quote"/>
                      </w:pPr>
                      <w:r>
                        <w:rPr>
                          <w:rStyle w:val="QuoteChar"/>
                          <w:i/>
                          <w:iCs/>
                        </w:rPr>
                        <w:t>Detailed are the requirements of the program, based on the assignment handout.</w:t>
                      </w:r>
                    </w:p>
                  </w:txbxContent>
                </v:textbox>
                <w10:wrap type="square" side="largest" anchorx="margin" anchory="margin"/>
              </v:shape>
            </w:pict>
          </mc:Fallback>
        </mc:AlternateContent>
      </w:r>
      <w:r>
        <w:t>Software Requirements</w:t>
      </w:r>
    </w:p>
    <w:p w:rsidR="00874653" w:rsidRDefault="00D82C50">
      <w:pPr>
        <w:pStyle w:val="Heading2"/>
      </w:pPr>
      <w:r>
        <w:t>Dictionary Generator</w:t>
      </w:r>
    </w:p>
    <w:p w:rsidR="00D82C50" w:rsidRDefault="00D82C50" w:rsidP="00D82C50">
      <w:pPr>
        <w:pStyle w:val="ListParagraph"/>
        <w:numPr>
          <w:ilvl w:val="0"/>
          <w:numId w:val="6"/>
        </w:numPr>
      </w:pPr>
      <w:r>
        <w:t xml:space="preserve">The program must generate 3 tree objects from pre-written classes, Trie, AVL and BST (Binary Search Tree). </w:t>
      </w:r>
    </w:p>
    <w:p w:rsidR="00D82C50" w:rsidRDefault="00D82C50" w:rsidP="00D82C50">
      <w:pPr>
        <w:pStyle w:val="ListParagraph"/>
        <w:numPr>
          <w:ilvl w:val="0"/>
          <w:numId w:val="6"/>
        </w:numPr>
      </w:pPr>
      <w:r>
        <w:t xml:space="preserve">The program must read in words from an input file, sanitizing all words skipping numbers, words with numbers and concatenating hyphenated words. </w:t>
      </w:r>
    </w:p>
    <w:p w:rsidR="00D82C50" w:rsidRDefault="00D82C50" w:rsidP="00D82C50">
      <w:pPr>
        <w:pStyle w:val="ListParagraph"/>
        <w:numPr>
          <w:ilvl w:val="0"/>
          <w:numId w:val="6"/>
        </w:numPr>
      </w:pPr>
      <w:r>
        <w:t>The program shall generate a Trie tree from the input words and from that tree, a list will be generated from the sanitized words. These words in turn will be added to the BST and AVL tree.</w:t>
      </w:r>
    </w:p>
    <w:p w:rsidR="00D82C50" w:rsidRDefault="00F07A43" w:rsidP="00D82C50">
      <w:pPr>
        <w:pStyle w:val="ListParagraph"/>
        <w:numPr>
          <w:ilvl w:val="0"/>
          <w:numId w:val="6"/>
        </w:numPr>
      </w:pPr>
      <w:r>
        <w:t xml:space="preserve">The words will be read in in chunks, starting from 10% and incrementing 10% to 100% of the word file. </w:t>
      </w:r>
    </w:p>
    <w:p w:rsidR="00F07A43" w:rsidRDefault="00F07A43" w:rsidP="00D82C50">
      <w:pPr>
        <w:pStyle w:val="ListParagraph"/>
        <w:numPr>
          <w:ilvl w:val="0"/>
          <w:numId w:val="6"/>
        </w:numPr>
      </w:pPr>
      <w:r>
        <w:t>As the words are read into the different trees, statistics will be recorded and then displayed in 5 different plots for each tree:</w:t>
      </w:r>
    </w:p>
    <w:p w:rsidR="00F07A43" w:rsidRDefault="00F07A43" w:rsidP="00F07A43">
      <w:pPr>
        <w:pStyle w:val="ListParagraph"/>
        <w:numPr>
          <w:ilvl w:val="0"/>
          <w:numId w:val="7"/>
        </w:numPr>
      </w:pPr>
      <w:r>
        <w:t>Time taken to read in words</w:t>
      </w:r>
    </w:p>
    <w:p w:rsidR="00F07A43" w:rsidRDefault="00F07A43" w:rsidP="00F07A43">
      <w:pPr>
        <w:pStyle w:val="ListParagraph"/>
        <w:numPr>
          <w:ilvl w:val="0"/>
          <w:numId w:val="7"/>
        </w:numPr>
      </w:pPr>
      <w:r>
        <w:t>Time taken to read out words</w:t>
      </w:r>
    </w:p>
    <w:p w:rsidR="00F07A43" w:rsidRDefault="00F07A43" w:rsidP="00F07A43">
      <w:pPr>
        <w:pStyle w:val="ListParagraph"/>
        <w:numPr>
          <w:ilvl w:val="0"/>
          <w:numId w:val="7"/>
        </w:numPr>
      </w:pPr>
      <w:r>
        <w:t>Total number of nodes</w:t>
      </w:r>
    </w:p>
    <w:p w:rsidR="00F07A43" w:rsidRDefault="00F07A43" w:rsidP="00F07A43">
      <w:pPr>
        <w:pStyle w:val="ListParagraph"/>
        <w:numPr>
          <w:ilvl w:val="0"/>
          <w:numId w:val="7"/>
        </w:numPr>
      </w:pPr>
      <w:r>
        <w:t>Total height of tree</w:t>
      </w:r>
    </w:p>
    <w:p w:rsidR="00F07A43" w:rsidRPr="00D82C50" w:rsidRDefault="00F07A43" w:rsidP="00F07A43">
      <w:pPr>
        <w:pStyle w:val="ListParagraph"/>
        <w:numPr>
          <w:ilvl w:val="0"/>
          <w:numId w:val="7"/>
        </w:numPr>
      </w:pPr>
      <w:r>
        <w:t xml:space="preserve">Tree size once pickled to disk. </w:t>
      </w:r>
    </w:p>
    <w:p w:rsidR="00874653" w:rsidRDefault="00F07A43">
      <w:pPr>
        <w:pStyle w:val="Heading2"/>
      </w:pPr>
      <w:r>
        <w:t>Spell Checker</w:t>
      </w:r>
    </w:p>
    <w:p w:rsidR="00F07A43" w:rsidRDefault="00F07A43" w:rsidP="00F07A43">
      <w:pPr>
        <w:pStyle w:val="ListParagraph"/>
        <w:numPr>
          <w:ilvl w:val="0"/>
          <w:numId w:val="8"/>
        </w:numPr>
      </w:pPr>
      <w:r>
        <w:t>From the previous program, a Trie tree dictionary was generated. The program will un-pickle the object that was saved to disk previously and load it to a variable.</w:t>
      </w:r>
    </w:p>
    <w:p w:rsidR="00F07A43" w:rsidRDefault="00F07A43" w:rsidP="00F07A43">
      <w:pPr>
        <w:pStyle w:val="ListParagraph"/>
        <w:numPr>
          <w:ilvl w:val="0"/>
          <w:numId w:val="8"/>
        </w:numPr>
      </w:pPr>
      <w:r>
        <w:t>Next, the program will read in another word file that contains mistakes. This file will be read in using the same method as the previous program.</w:t>
      </w:r>
    </w:p>
    <w:p w:rsidR="00F07A43" w:rsidRDefault="00F07A43" w:rsidP="00F07A43">
      <w:pPr>
        <w:pStyle w:val="ListParagraph"/>
        <w:numPr>
          <w:ilvl w:val="0"/>
          <w:numId w:val="8"/>
        </w:numPr>
      </w:pPr>
      <w:r>
        <w:t>One those steps are completed the program will detect spelling errors in any of the words that have been read from the new file.</w:t>
      </w:r>
    </w:p>
    <w:p w:rsidR="00F07A43" w:rsidRDefault="00F07A43" w:rsidP="00F07A43">
      <w:pPr>
        <w:pStyle w:val="ListParagraph"/>
        <w:numPr>
          <w:ilvl w:val="0"/>
          <w:numId w:val="8"/>
        </w:numPr>
      </w:pPr>
      <w:r>
        <w:t xml:space="preserve">If misspelled words have been detected, then the word will be underlined and highlighted, along with being reported to the user as well as the line it is in. </w:t>
      </w:r>
    </w:p>
    <w:p w:rsidR="00F07A43" w:rsidRPr="00F07A43" w:rsidRDefault="00F07A43" w:rsidP="00F07A43">
      <w:pPr>
        <w:pStyle w:val="ListParagraph"/>
        <w:numPr>
          <w:ilvl w:val="0"/>
          <w:numId w:val="8"/>
        </w:numPr>
      </w:pPr>
      <w:r>
        <w:t xml:space="preserve">Finally, suggested spelling corrections will be reported to the user based on a detection algorithm. </w:t>
      </w:r>
    </w:p>
    <w:p w:rsidR="00874653" w:rsidRDefault="006A0FD7">
      <w:pPr>
        <w:pStyle w:val="Heading1"/>
      </w:pPr>
      <w:bookmarkStart w:id="1" w:name="_Toc321140625"/>
      <w:r>
        <w:rPr>
          <w:noProof/>
          <w:lang w:eastAsia="en-US"/>
        </w:rPr>
        <w:lastRenderedPageBreak/>
        <mc:AlternateContent>
          <mc:Choice Requires="wps">
            <w:drawing>
              <wp:anchor distT="0" distB="2743200" distL="182880" distR="182880" simplePos="0" relativeHeight="251681792" behindDoc="0" locked="0" layoutInCell="1" allowOverlap="1" wp14:anchorId="1EAFDB79" wp14:editId="5B837E35">
                <wp:simplePos x="0" y="0"/>
                <wp:positionH relativeFrom="leftMargin">
                  <wp:posOffset>413385</wp:posOffset>
                </wp:positionH>
                <wp:positionV relativeFrom="margin">
                  <wp:posOffset>46990</wp:posOffset>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0121E9" w:rsidP="006A0FD7">
                            <w:pPr>
                              <w:pStyle w:val="Quote"/>
                            </w:pPr>
                            <w:r>
                              <w:rPr>
                                <w:rStyle w:val="QuoteChar"/>
                                <w:i/>
                                <w:iCs/>
                              </w:rPr>
                              <w:t xml:space="preserve">Diagrams and pseudo code for the programs.  </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EAFDB79" id="Text Box 4" o:spid="_x0000_s1031" type="#_x0000_t202" alt="Sidebar" style="position:absolute;margin-left:32.55pt;margin-top:3.7pt;width:98.25pt;height:181.45pt;z-index:251681792;visibility:visible;mso-wrap-style:square;mso-width-percent:250;mso-height-percent:950;mso-wrap-distance-left:14.4pt;mso-wrap-distance-top:0;mso-wrap-distance-right:14.4pt;mso-wrap-distance-bottom:3in;mso-position-horizontal:absolute;mso-position-horizontal-relative:left-margin-area;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" filled="f" stroked="f" strokeweight=".5pt">
                <v:textbox inset="3.6pt,0,3.6pt,0">
                  <w:txbxContent>
                    <w:p w:rsidR="000121E9" w:rsidRDefault="000121E9" w:rsidP="006A0FD7">
                      <w:pPr>
                        <w:pStyle w:val="Quote"/>
                      </w:pPr>
                      <w:r>
                        <w:rPr>
                          <w:rStyle w:val="QuoteChar"/>
                          <w:i/>
                          <w:iCs/>
                        </w:rPr>
                        <w:t xml:space="preserve">Diagrams and pseudo code for the programs.  </w:t>
                      </w:r>
                    </w:p>
                  </w:txbxContent>
                </v:textbox>
                <w10:wrap type="square" side="largest" anchorx="margin" anchory="margin"/>
              </v:shape>
            </w:pict>
          </mc:Fallback>
        </mc:AlternateContent>
      </w:r>
      <w:bookmarkEnd w:id="1"/>
      <w:r>
        <w:t>Software Design</w:t>
      </w:r>
    </w:p>
    <w:p w:rsidR="00874653" w:rsidRDefault="006A0FD7">
      <w:pPr>
        <w:pStyle w:val="Heading2"/>
      </w:pPr>
      <w:r>
        <w:t>List of All Functions in The Dictionary Generator</w:t>
      </w:r>
    </w:p>
    <w:p w:rsidR="00874653" w:rsidRDefault="006A0FD7" w:rsidP="006A0FD7">
      <w:pPr>
        <w:pStyle w:val="ListParagraph"/>
        <w:numPr>
          <w:ilvl w:val="0"/>
          <w:numId w:val="9"/>
        </w:numPr>
      </w:pPr>
      <w:r>
        <w:t>read_file()</w:t>
      </w:r>
    </w:p>
    <w:p w:rsidR="006A0FD7" w:rsidRDefault="006A0FD7" w:rsidP="006A0FD7">
      <w:pPr>
        <w:pStyle w:val="ListParagraph"/>
        <w:numPr>
          <w:ilvl w:val="0"/>
          <w:numId w:val="7"/>
        </w:numPr>
      </w:pPr>
      <w:r>
        <w:t xml:space="preserve">This function reads, sanitizes and returns a list of words from an inputted word file and returns then as a list. </w:t>
      </w:r>
    </w:p>
    <w:p w:rsidR="006A0FD7" w:rsidRDefault="006A0FD7" w:rsidP="006A0FD7">
      <w:pPr>
        <w:pStyle w:val="ListParagraph"/>
        <w:numPr>
          <w:ilvl w:val="0"/>
          <w:numId w:val="7"/>
        </w:numPr>
      </w:pPr>
      <w:r>
        <w:t xml:space="preserve">The first and only input parameter is “file”. It is of type file and it used to read the lines and then words, adding them to a list and returning it. </w:t>
      </w:r>
    </w:p>
    <w:p w:rsidR="006A0FD7" w:rsidRDefault="006A0FD7" w:rsidP="006A0FD7">
      <w:pPr>
        <w:pStyle w:val="ListParagraph"/>
        <w:numPr>
          <w:ilvl w:val="0"/>
          <w:numId w:val="7"/>
        </w:numPr>
      </w:pPr>
      <w:r>
        <w:t>This function creates a list of strings and returns it, which is assigned to an object in the main program.</w:t>
      </w:r>
    </w:p>
    <w:p w:rsidR="003D57CA" w:rsidRDefault="003D57CA" w:rsidP="006A0FD7">
      <w:pPr>
        <w:pStyle w:val="ListParagraph"/>
        <w:numPr>
          <w:ilvl w:val="0"/>
          <w:numId w:val="7"/>
        </w:numPr>
      </w:pPr>
      <w:r>
        <w:t>The return value of the function is a list of strings.</w:t>
      </w:r>
    </w:p>
    <w:p w:rsidR="006A0FD7" w:rsidRDefault="006A0FD7" w:rsidP="006A0FD7">
      <w:pPr>
        <w:pStyle w:val="ListParagraph"/>
        <w:numPr>
          <w:ilvl w:val="0"/>
          <w:numId w:val="9"/>
        </w:numPr>
      </w:pPr>
      <w:r>
        <w:t>pickle_object()</w:t>
      </w:r>
    </w:p>
    <w:p w:rsidR="003D57CA" w:rsidRDefault="003D57CA" w:rsidP="003D57CA">
      <w:pPr>
        <w:pStyle w:val="ListParagraph"/>
        <w:numPr>
          <w:ilvl w:val="0"/>
          <w:numId w:val="7"/>
        </w:numPr>
      </w:pPr>
      <w:r>
        <w:t xml:space="preserve">This function takes an object from main and uses Python’s pickle package to save that object to disk. </w:t>
      </w:r>
    </w:p>
    <w:p w:rsidR="003D57CA" w:rsidRDefault="003D57CA" w:rsidP="003D57CA">
      <w:pPr>
        <w:pStyle w:val="ListParagraph"/>
        <w:numPr>
          <w:ilvl w:val="0"/>
          <w:numId w:val="7"/>
        </w:numPr>
      </w:pPr>
      <w:r>
        <w:t xml:space="preserve">This function takes a tree object, “object’ and also a string, “fileName”. The object is the actual tree object that is to be pickled (saved to disk). “fileName” is the path that the object is to be saved to. </w:t>
      </w:r>
    </w:p>
    <w:p w:rsidR="003D57CA" w:rsidRDefault="003D57CA" w:rsidP="003D57CA">
      <w:pPr>
        <w:pStyle w:val="ListParagraph"/>
        <w:numPr>
          <w:ilvl w:val="0"/>
          <w:numId w:val="7"/>
        </w:numPr>
      </w:pPr>
      <w:r>
        <w:t xml:space="preserve">The side effect of this function is quite major. It creates and saves a new file to disk, which is an object that was created in the main program. </w:t>
      </w:r>
    </w:p>
    <w:p w:rsidR="003D57CA" w:rsidRDefault="003D57CA" w:rsidP="003D57CA">
      <w:pPr>
        <w:pStyle w:val="ListParagraph"/>
        <w:numPr>
          <w:ilvl w:val="0"/>
          <w:numId w:val="7"/>
        </w:numPr>
      </w:pPr>
      <w:r>
        <w:t>The function returns a pickled object. (I don’t even know why I need this function)</w:t>
      </w:r>
    </w:p>
    <w:p w:rsidR="00874653" w:rsidRDefault="003D57CA" w:rsidP="003D57CA">
      <w:pPr>
        <w:pStyle w:val="Heading2"/>
      </w:pPr>
      <w:r>
        <w:t>List of All Functions in The Spell Checker</w:t>
      </w:r>
    </w:p>
    <w:p w:rsidR="003D57CA" w:rsidRDefault="003D57CA" w:rsidP="003D57CA">
      <w:pPr>
        <w:pStyle w:val="ListParagraph"/>
        <w:numPr>
          <w:ilvl w:val="0"/>
          <w:numId w:val="9"/>
        </w:numPr>
      </w:pPr>
      <w:r>
        <w:t>corrections_helper()</w:t>
      </w:r>
    </w:p>
    <w:p w:rsidR="003D57CA" w:rsidRDefault="003D57CA" w:rsidP="003D57CA">
      <w:pPr>
        <w:pStyle w:val="ListParagraph"/>
        <w:numPr>
          <w:ilvl w:val="0"/>
          <w:numId w:val="7"/>
        </w:numPr>
      </w:pPr>
      <w:r>
        <w:t xml:space="preserve">This function is a function that is used in another function, corrections(). It is a helper function that </w:t>
      </w:r>
      <w:r w:rsidR="000121E9">
        <w:t xml:space="preserve">test 2 words to see if they are close in terms of what letters comprise each word, and if the words are “close” then the function will count by how many letters the 2 words differ (allowing for approximately a third of the length of the word being tested) and return that count. </w:t>
      </w:r>
    </w:p>
    <w:p w:rsidR="000121E9" w:rsidRDefault="000121E9" w:rsidP="003D57CA">
      <w:pPr>
        <w:pStyle w:val="ListParagraph"/>
        <w:numPr>
          <w:ilvl w:val="0"/>
          <w:numId w:val="7"/>
        </w:numPr>
      </w:pPr>
      <w:r>
        <w:t>2 strings are parsed into this function, “word” and testWord”. “testWord” is the word that is being tested against the misspelled word, “word”.</w:t>
      </w:r>
    </w:p>
    <w:p w:rsidR="000121E9" w:rsidRDefault="000121E9" w:rsidP="003D57CA">
      <w:pPr>
        <w:pStyle w:val="ListParagraph"/>
        <w:numPr>
          <w:ilvl w:val="0"/>
          <w:numId w:val="7"/>
        </w:numPr>
      </w:pPr>
      <w:r>
        <w:t xml:space="preserve">The one side effect of this function is it controls whether a word is added to a “suggestions” list in another function. It judges whether a word is “close” enough to the tester. </w:t>
      </w:r>
    </w:p>
    <w:p w:rsidR="00862585" w:rsidRDefault="00862585" w:rsidP="003D57CA">
      <w:pPr>
        <w:pStyle w:val="ListParagraph"/>
        <w:numPr>
          <w:ilvl w:val="0"/>
          <w:numId w:val="7"/>
        </w:numPr>
      </w:pPr>
      <w:r>
        <w:lastRenderedPageBreak/>
        <w:t xml:space="preserve">This function returns either the count of how many words are </w:t>
      </w:r>
      <w:r>
        <w:rPr>
          <w:i/>
        </w:rPr>
        <w:t>not</w:t>
      </w:r>
      <w:r>
        <w:t xml:space="preserve"> similar or a word greater than 4. </w:t>
      </w:r>
    </w:p>
    <w:p w:rsidR="00862585" w:rsidRDefault="00862585" w:rsidP="00862585">
      <w:pPr>
        <w:pStyle w:val="Heading2"/>
      </w:pPr>
      <w:r>
        <w:t xml:space="preserve">List </w:t>
      </w:r>
      <w:r>
        <w:t>of All Data Structures in The Dictionary</w:t>
      </w:r>
    </w:p>
    <w:p w:rsidR="00862585" w:rsidRDefault="00862585" w:rsidP="00862585">
      <w:pPr>
        <w:pStyle w:val="ListParagraph"/>
        <w:numPr>
          <w:ilvl w:val="0"/>
          <w:numId w:val="9"/>
        </w:numPr>
      </w:pPr>
      <w:r>
        <w:t>wordFile, file</w:t>
      </w:r>
    </w:p>
    <w:p w:rsidR="00862585" w:rsidRDefault="00862585" w:rsidP="00862585">
      <w:pPr>
        <w:pStyle w:val="ListParagraph"/>
        <w:numPr>
          <w:ilvl w:val="0"/>
          <w:numId w:val="9"/>
        </w:numPr>
      </w:pPr>
      <w:r>
        <w:t>wordlist, list</w:t>
      </w:r>
    </w:p>
    <w:p w:rsidR="00862585" w:rsidRDefault="00862585" w:rsidP="00862585">
      <w:pPr>
        <w:pStyle w:val="ListParagraph"/>
        <w:numPr>
          <w:ilvl w:val="0"/>
          <w:numId w:val="9"/>
        </w:numPr>
      </w:pPr>
      <w:r>
        <w:t>baseTrie, Trie</w:t>
      </w:r>
    </w:p>
    <w:p w:rsidR="00862585" w:rsidRDefault="00862585" w:rsidP="00862585">
      <w:pPr>
        <w:pStyle w:val="ListParagraph"/>
        <w:numPr>
          <w:ilvl w:val="0"/>
          <w:numId w:val="9"/>
        </w:numPr>
      </w:pPr>
      <w:r>
        <w:t>treeStats, dictionary.</w:t>
      </w:r>
    </w:p>
    <w:p w:rsidR="00862585" w:rsidRDefault="00862585" w:rsidP="00862585">
      <w:pPr>
        <w:pStyle w:val="ListParagraph"/>
        <w:numPr>
          <w:ilvl w:val="0"/>
          <w:numId w:val="9"/>
        </w:numPr>
      </w:pPr>
      <w:r>
        <w:t>percentage, float.</w:t>
      </w:r>
    </w:p>
    <w:p w:rsidR="00862585" w:rsidRDefault="00862585" w:rsidP="00862585">
      <w:pPr>
        <w:pStyle w:val="ListParagraph"/>
        <w:numPr>
          <w:ilvl w:val="0"/>
          <w:numId w:val="9"/>
        </w:numPr>
      </w:pPr>
      <w:r>
        <w:t>sanitisedWordCount, int</w:t>
      </w:r>
    </w:p>
    <w:p w:rsidR="00862585" w:rsidRDefault="00862585" w:rsidP="00862585">
      <w:pPr>
        <w:pStyle w:val="ListParagraph"/>
        <w:numPr>
          <w:ilvl w:val="0"/>
          <w:numId w:val="9"/>
        </w:numPr>
      </w:pPr>
      <w:r>
        <w:t>bst, Binary Seach Tree</w:t>
      </w:r>
    </w:p>
    <w:p w:rsidR="00862585" w:rsidRDefault="00862585" w:rsidP="00862585">
      <w:pPr>
        <w:pStyle w:val="ListParagraph"/>
        <w:numPr>
          <w:ilvl w:val="0"/>
          <w:numId w:val="9"/>
        </w:numPr>
      </w:pPr>
      <w:r>
        <w:t>avl, AVL tree</w:t>
      </w:r>
    </w:p>
    <w:p w:rsidR="00862585" w:rsidRDefault="00862585" w:rsidP="00862585">
      <w:pPr>
        <w:pStyle w:val="ListParagraph"/>
        <w:numPr>
          <w:ilvl w:val="0"/>
          <w:numId w:val="9"/>
        </w:numPr>
      </w:pPr>
      <w:r>
        <w:t>newLength, int</w:t>
      </w:r>
    </w:p>
    <w:p w:rsidR="00862585" w:rsidRDefault="00862585" w:rsidP="00862585">
      <w:pPr>
        <w:pStyle w:val="ListParagraph"/>
        <w:numPr>
          <w:ilvl w:val="0"/>
          <w:numId w:val="9"/>
        </w:numPr>
      </w:pPr>
      <w:r>
        <w:t>newList, list</w:t>
      </w:r>
    </w:p>
    <w:p w:rsidR="00862585" w:rsidRDefault="00862585" w:rsidP="00862585">
      <w:pPr>
        <w:pStyle w:val="ListParagraph"/>
        <w:numPr>
          <w:ilvl w:val="0"/>
          <w:numId w:val="9"/>
        </w:numPr>
      </w:pPr>
      <w:r>
        <w:t>start, timer</w:t>
      </w:r>
    </w:p>
    <w:p w:rsidR="00862585" w:rsidRDefault="00862585" w:rsidP="00862585">
      <w:pPr>
        <w:pStyle w:val="ListParagraph"/>
        <w:numPr>
          <w:ilvl w:val="0"/>
          <w:numId w:val="9"/>
        </w:numPr>
      </w:pPr>
      <w:r>
        <w:t>end, timer</w:t>
      </w:r>
    </w:p>
    <w:p w:rsidR="00862585" w:rsidRDefault="00862585" w:rsidP="00862585">
      <w:pPr>
        <w:pStyle w:val="Heading2"/>
      </w:pPr>
      <w:r>
        <w:t>List of All Data Structures in The Spell Checker</w:t>
      </w:r>
    </w:p>
    <w:p w:rsidR="00862585" w:rsidRDefault="00862585" w:rsidP="00862585">
      <w:pPr>
        <w:pStyle w:val="ListParagraph"/>
        <w:numPr>
          <w:ilvl w:val="0"/>
          <w:numId w:val="9"/>
        </w:numPr>
      </w:pPr>
      <w:r>
        <w:t>count, int</w:t>
      </w:r>
    </w:p>
    <w:p w:rsidR="00862585" w:rsidRDefault="00862585" w:rsidP="00862585">
      <w:pPr>
        <w:pStyle w:val="ListParagraph"/>
        <w:numPr>
          <w:ilvl w:val="0"/>
          <w:numId w:val="9"/>
        </w:numPr>
      </w:pPr>
      <w:r>
        <w:t>charCount, int</w:t>
      </w:r>
    </w:p>
    <w:p w:rsidR="00862585" w:rsidRDefault="00862585" w:rsidP="00862585">
      <w:pPr>
        <w:pStyle w:val="ListParagraph"/>
        <w:numPr>
          <w:ilvl w:val="0"/>
          <w:numId w:val="9"/>
        </w:numPr>
      </w:pPr>
      <w:r>
        <w:t>suggestions, list</w:t>
      </w:r>
    </w:p>
    <w:p w:rsidR="00862585" w:rsidRDefault="00862585" w:rsidP="00862585">
      <w:pPr>
        <w:pStyle w:val="ListParagraph"/>
        <w:numPr>
          <w:ilvl w:val="0"/>
          <w:numId w:val="9"/>
        </w:numPr>
      </w:pPr>
      <w:r>
        <w:t>wordFile, file</w:t>
      </w:r>
    </w:p>
    <w:p w:rsidR="00862585" w:rsidRDefault="00862585" w:rsidP="00862585">
      <w:pPr>
        <w:pStyle w:val="ListParagraph"/>
        <w:numPr>
          <w:ilvl w:val="0"/>
          <w:numId w:val="9"/>
        </w:numPr>
      </w:pPr>
      <w:r>
        <w:t>wordlist, lit</w:t>
      </w:r>
    </w:p>
    <w:p w:rsidR="00862585" w:rsidRDefault="00862585" w:rsidP="00862585">
      <w:pPr>
        <w:pStyle w:val="ListParagraph"/>
        <w:numPr>
          <w:ilvl w:val="0"/>
          <w:numId w:val="9"/>
        </w:numPr>
      </w:pPr>
      <w:r>
        <w:t>misspelled, list</w:t>
      </w:r>
    </w:p>
    <w:p w:rsidR="00862585" w:rsidRDefault="00862585" w:rsidP="00862585">
      <w:pPr>
        <w:pStyle w:val="ListParagraph"/>
        <w:numPr>
          <w:ilvl w:val="0"/>
          <w:numId w:val="9"/>
        </w:numPr>
      </w:pPr>
      <w:r>
        <w:t>linesInFileSantised, dictionary.</w:t>
      </w:r>
    </w:p>
    <w:p w:rsidR="00862585" w:rsidRDefault="00862585" w:rsidP="00862585">
      <w:pPr>
        <w:pStyle w:val="ListParagraph"/>
        <w:numPr>
          <w:ilvl w:val="0"/>
          <w:numId w:val="9"/>
        </w:numPr>
      </w:pPr>
      <w:r>
        <w:t>linesInFileOG, dictionary.</w:t>
      </w:r>
    </w:p>
    <w:p w:rsidR="00862585" w:rsidRPr="00862585" w:rsidRDefault="00862585" w:rsidP="00862585">
      <w:pPr>
        <w:pStyle w:val="ListParagraph"/>
        <w:numPr>
          <w:ilvl w:val="0"/>
          <w:numId w:val="9"/>
        </w:numPr>
      </w:pPr>
      <w:r>
        <w:t>lineCounter, int</w:t>
      </w:r>
    </w:p>
    <w:p w:rsidR="00862585" w:rsidRPr="00862585" w:rsidRDefault="00862585" w:rsidP="00862585"/>
    <w:p w:rsidR="00874653" w:rsidRDefault="008A0C61">
      <w:pPr>
        <w:pStyle w:val="Heading1"/>
      </w:pPr>
      <w:r>
        <w:lastRenderedPageBreak/>
        <w:t>Detailed Design – Tree Dictionary</w:t>
      </w:r>
    </w:p>
    <w:p w:rsidR="008A0C61" w:rsidRDefault="008A0C61" w:rsidP="008A0C61">
      <w:pPr>
        <w:pStyle w:val="ListNumber"/>
        <w:numPr>
          <w:ilvl w:val="0"/>
          <w:numId w:val="0"/>
        </w:numPr>
        <w:ind w:left="360" w:hanging="360"/>
      </w:pPr>
      <w:r>
        <w:rPr>
          <w:b/>
        </w:rPr>
        <w:t>Read_file</w:t>
      </w:r>
      <w:r>
        <w:t xml:space="preserve"> {</w:t>
      </w:r>
    </w:p>
    <w:p w:rsidR="008A0C61" w:rsidRDefault="008A0C61" w:rsidP="008A0C61">
      <w:pPr>
        <w:pStyle w:val="ListNumber"/>
        <w:numPr>
          <w:ilvl w:val="0"/>
          <w:numId w:val="0"/>
        </w:numPr>
        <w:ind w:left="360" w:hanging="360"/>
      </w:pPr>
      <w:r>
        <w:t>Create a list</w:t>
      </w:r>
    </w:p>
    <w:p w:rsidR="008A0C61" w:rsidRDefault="008A0C61" w:rsidP="008A0C61">
      <w:pPr>
        <w:pStyle w:val="ListNumber"/>
        <w:numPr>
          <w:ilvl w:val="0"/>
          <w:numId w:val="0"/>
        </w:numPr>
        <w:ind w:left="360" w:hanging="360"/>
      </w:pPr>
      <w:r>
        <w:t>For each line in the file, split the lines into words.</w:t>
      </w:r>
    </w:p>
    <w:p w:rsidR="008A0C61" w:rsidRDefault="008A0C61" w:rsidP="008A0C61">
      <w:pPr>
        <w:pStyle w:val="ListNumber"/>
        <w:numPr>
          <w:ilvl w:val="0"/>
          <w:numId w:val="0"/>
        </w:numPr>
        <w:ind w:left="360" w:hanging="360"/>
      </w:pPr>
      <w:r>
        <w:t>Sanitise the words and return them</w:t>
      </w:r>
    </w:p>
    <w:p w:rsidR="008A0C61" w:rsidRDefault="008A0C61" w:rsidP="008A0C61">
      <w:pPr>
        <w:pStyle w:val="ListNumber"/>
        <w:numPr>
          <w:ilvl w:val="0"/>
          <w:numId w:val="0"/>
        </w:numPr>
        <w:ind w:left="360" w:hanging="360"/>
      </w:pPr>
      <w:r>
        <w:t>}</w:t>
      </w:r>
    </w:p>
    <w:p w:rsidR="008A0C61" w:rsidRDefault="008A0C61" w:rsidP="008A0C61">
      <w:pPr>
        <w:pStyle w:val="ListNumber"/>
        <w:numPr>
          <w:ilvl w:val="0"/>
          <w:numId w:val="0"/>
        </w:numPr>
        <w:ind w:left="360" w:hanging="360"/>
      </w:pPr>
    </w:p>
    <w:p w:rsidR="008A0C61" w:rsidRDefault="008A0C61" w:rsidP="008A0C61">
      <w:pPr>
        <w:pStyle w:val="ListNumber"/>
        <w:numPr>
          <w:ilvl w:val="0"/>
          <w:numId w:val="0"/>
        </w:numPr>
        <w:ind w:left="360" w:hanging="360"/>
      </w:pPr>
      <w:r>
        <w:rPr>
          <w:b/>
        </w:rPr>
        <w:t>Pickle</w:t>
      </w:r>
    </w:p>
    <w:p w:rsidR="008A0C61" w:rsidRPr="008A0C61" w:rsidRDefault="008A0C61" w:rsidP="008A0C61">
      <w:pPr>
        <w:pStyle w:val="ListNumber"/>
        <w:numPr>
          <w:ilvl w:val="0"/>
          <w:numId w:val="0"/>
        </w:numPr>
        <w:ind w:left="360" w:hanging="360"/>
      </w:pPr>
      <w:r>
        <w:t>Save the object to disk.</w:t>
      </w:r>
    </w:p>
    <w:p w:rsidR="008A0C61" w:rsidRDefault="008A0C61" w:rsidP="008A0C61">
      <w:pPr>
        <w:pStyle w:val="ListNumber"/>
        <w:numPr>
          <w:ilvl w:val="0"/>
          <w:numId w:val="0"/>
        </w:numPr>
        <w:ind w:left="360" w:hanging="360"/>
      </w:pPr>
    </w:p>
    <w:p w:rsidR="008A0C61" w:rsidRDefault="008A0C61" w:rsidP="008A0C61">
      <w:pPr>
        <w:pStyle w:val="ListNumber"/>
        <w:numPr>
          <w:ilvl w:val="0"/>
          <w:numId w:val="0"/>
        </w:numPr>
        <w:ind w:left="360" w:hanging="360"/>
      </w:pPr>
      <w:r>
        <w:t>For each word in wordlist, add it to base trie.</w:t>
      </w:r>
    </w:p>
    <w:p w:rsidR="008A0C61" w:rsidRDefault="008A0C61" w:rsidP="008A0C61">
      <w:pPr>
        <w:pStyle w:val="ListNumber"/>
        <w:numPr>
          <w:ilvl w:val="0"/>
          <w:numId w:val="0"/>
        </w:numPr>
        <w:ind w:left="360" w:hanging="360"/>
      </w:pPr>
    </w:p>
    <w:p w:rsidR="008A0C61" w:rsidRDefault="008A0C61" w:rsidP="008A0C61">
      <w:pPr>
        <w:pStyle w:val="ListNumber"/>
        <w:numPr>
          <w:ilvl w:val="0"/>
          <w:numId w:val="0"/>
        </w:numPr>
        <w:ind w:left="360" w:hanging="360"/>
      </w:pPr>
      <w:r>
        <w:t>While the count of words is less than 100% {</w:t>
      </w:r>
    </w:p>
    <w:p w:rsidR="008A0C61" w:rsidRDefault="008A0C61" w:rsidP="008A0C61">
      <w:pPr>
        <w:pStyle w:val="ListNumber"/>
        <w:numPr>
          <w:ilvl w:val="0"/>
          <w:numId w:val="9"/>
        </w:numPr>
      </w:pPr>
      <w:r>
        <w:t>add the current percentage to treeStats</w:t>
      </w:r>
    </w:p>
    <w:p w:rsidR="008A0C61" w:rsidRDefault="008A0C61" w:rsidP="008A0C61">
      <w:pPr>
        <w:pStyle w:val="ListNumber"/>
        <w:numPr>
          <w:ilvl w:val="0"/>
          <w:numId w:val="9"/>
        </w:numPr>
      </w:pPr>
      <w:r>
        <w:t>create the new word list, of the new length</w:t>
      </w:r>
    </w:p>
    <w:p w:rsidR="008A0C61" w:rsidRDefault="008A0C61" w:rsidP="008A0C61">
      <w:pPr>
        <w:pStyle w:val="ListNumber"/>
        <w:numPr>
          <w:ilvl w:val="0"/>
          <w:numId w:val="9"/>
        </w:numPr>
      </w:pPr>
      <w:r>
        <w:t>time how long it takes the read in all words for each tree</w:t>
      </w:r>
    </w:p>
    <w:p w:rsidR="008A0C61" w:rsidRDefault="008A0C61" w:rsidP="008A0C61">
      <w:pPr>
        <w:pStyle w:val="ListNumber"/>
        <w:numPr>
          <w:ilvl w:val="0"/>
          <w:numId w:val="9"/>
        </w:numPr>
      </w:pPr>
      <w:r>
        <w:t>append it to treeStats</w:t>
      </w:r>
    </w:p>
    <w:p w:rsidR="008A0C61" w:rsidRDefault="008A0C61" w:rsidP="008A0C61">
      <w:pPr>
        <w:pStyle w:val="ListNumber"/>
        <w:numPr>
          <w:ilvl w:val="0"/>
          <w:numId w:val="9"/>
        </w:numPr>
      </w:pPr>
      <w:r>
        <w:t>time how logn it takes to read out all words, for each tree</w:t>
      </w:r>
    </w:p>
    <w:p w:rsidR="008A0C61" w:rsidRDefault="008A0C61" w:rsidP="008A0C61">
      <w:pPr>
        <w:pStyle w:val="ListNumber"/>
        <w:numPr>
          <w:ilvl w:val="0"/>
          <w:numId w:val="9"/>
        </w:numPr>
      </w:pPr>
      <w:r>
        <w:t>append it to treeStats</w:t>
      </w:r>
    </w:p>
    <w:p w:rsidR="008A0C61" w:rsidRDefault="008A0C61" w:rsidP="008A0C61">
      <w:pPr>
        <w:pStyle w:val="ListNumber"/>
        <w:numPr>
          <w:ilvl w:val="0"/>
          <w:numId w:val="9"/>
        </w:numPr>
      </w:pPr>
      <w:r>
        <w:t>count the total amount of nodes for each tree</w:t>
      </w:r>
    </w:p>
    <w:p w:rsidR="008A0C61" w:rsidRDefault="008A0C61" w:rsidP="008A0C61">
      <w:pPr>
        <w:pStyle w:val="ListNumber"/>
        <w:numPr>
          <w:ilvl w:val="0"/>
          <w:numId w:val="9"/>
        </w:numPr>
      </w:pPr>
      <w:r>
        <w:t>append it to treeStats</w:t>
      </w:r>
    </w:p>
    <w:p w:rsidR="008A0C61" w:rsidRDefault="008A0C61" w:rsidP="008A0C61">
      <w:pPr>
        <w:pStyle w:val="ListNumber"/>
        <w:numPr>
          <w:ilvl w:val="0"/>
          <w:numId w:val="9"/>
        </w:numPr>
      </w:pPr>
      <w:r>
        <w:t>judge the height of each tree</w:t>
      </w:r>
    </w:p>
    <w:p w:rsidR="008A0C61" w:rsidRDefault="008A0C61" w:rsidP="008A0C61">
      <w:pPr>
        <w:pStyle w:val="ListNumber"/>
        <w:numPr>
          <w:ilvl w:val="0"/>
          <w:numId w:val="9"/>
        </w:numPr>
      </w:pPr>
      <w:r>
        <w:t>append it to treeStats</w:t>
      </w:r>
    </w:p>
    <w:p w:rsidR="008A0C61" w:rsidRDefault="008A0C61" w:rsidP="008A0C61">
      <w:pPr>
        <w:pStyle w:val="ListNumber"/>
        <w:numPr>
          <w:ilvl w:val="0"/>
          <w:numId w:val="9"/>
        </w:numPr>
      </w:pPr>
      <w:r>
        <w:t>pickle each tree and get the size of each on disk</w:t>
      </w:r>
    </w:p>
    <w:p w:rsidR="008A0C61" w:rsidRDefault="008A0C61" w:rsidP="008A0C61">
      <w:pPr>
        <w:pStyle w:val="ListNumber"/>
        <w:numPr>
          <w:ilvl w:val="0"/>
          <w:numId w:val="9"/>
        </w:numPr>
      </w:pPr>
      <w:r>
        <w:t>append it to treeStats</w:t>
      </w:r>
    </w:p>
    <w:p w:rsidR="008A0C61" w:rsidRDefault="008A0C61" w:rsidP="008A0C61">
      <w:pPr>
        <w:pStyle w:val="ListNumber"/>
        <w:numPr>
          <w:ilvl w:val="0"/>
          <w:numId w:val="0"/>
        </w:numPr>
        <w:ind w:left="360" w:hanging="360"/>
      </w:pPr>
      <w:r>
        <w:t>}</w:t>
      </w:r>
    </w:p>
    <w:p w:rsidR="008A0C61" w:rsidRDefault="008A0C61" w:rsidP="008A0C61">
      <w:pPr>
        <w:pStyle w:val="ListNumber"/>
        <w:numPr>
          <w:ilvl w:val="0"/>
          <w:numId w:val="0"/>
        </w:numPr>
        <w:ind w:left="360" w:hanging="360"/>
      </w:pPr>
    </w:p>
    <w:p w:rsidR="008A0C61" w:rsidRPr="008A0C61" w:rsidRDefault="008A0C61" w:rsidP="008A0C61">
      <w:pPr>
        <w:pStyle w:val="ListNumber"/>
        <w:numPr>
          <w:ilvl w:val="0"/>
          <w:numId w:val="0"/>
        </w:numPr>
        <w:ind w:left="360" w:hanging="360"/>
      </w:pPr>
      <w:r>
        <w:t xml:space="preserve">Display all information in treeStats using 5 different plots. </w:t>
      </w:r>
    </w:p>
    <w:p w:rsidR="008A0C61" w:rsidRDefault="008A0C61" w:rsidP="008A0C61">
      <w:pPr>
        <w:pStyle w:val="ListNumber"/>
        <w:numPr>
          <w:ilvl w:val="0"/>
          <w:numId w:val="0"/>
        </w:numPr>
        <w:ind w:left="360" w:hanging="360"/>
      </w:pPr>
    </w:p>
    <w:p w:rsidR="00F6033B" w:rsidRDefault="00F6033B" w:rsidP="00F6033B">
      <w:pPr>
        <w:pStyle w:val="Heading1"/>
      </w:pPr>
      <w:r>
        <w:lastRenderedPageBreak/>
        <w:t>Detailed Design – Spell Checker</w:t>
      </w:r>
    </w:p>
    <w:p w:rsidR="00F6033B" w:rsidRDefault="00F6033B" w:rsidP="00F6033B">
      <w:pPr>
        <w:rPr>
          <w:b/>
        </w:rPr>
      </w:pPr>
      <w:r>
        <w:rPr>
          <w:b/>
        </w:rPr>
        <w:t>Corrections_helper() {</w:t>
      </w:r>
    </w:p>
    <w:p w:rsidR="00F6033B" w:rsidRDefault="00F6033B" w:rsidP="00F6033B">
      <w:r>
        <w:t>For each letter in the word, if it’s in testWord, increment the letter counter</w:t>
      </w:r>
    </w:p>
    <w:p w:rsidR="00F6033B" w:rsidRDefault="00F6033B" w:rsidP="00F6033B">
      <w:r>
        <w:t>If (the letter count greater than or equal to approximately a third of the length of the testWord) {,</w:t>
      </w:r>
      <w:r>
        <w:br/>
        <w:t xml:space="preserve">then count how many words </w:t>
      </w:r>
      <w:r>
        <w:rPr>
          <w:i/>
        </w:rPr>
        <w:t xml:space="preserve">aren’t </w:t>
      </w:r>
      <w:r>
        <w:t>matching.</w:t>
      </w:r>
    </w:p>
    <w:p w:rsidR="00F6033B" w:rsidRDefault="00F6033B" w:rsidP="00F6033B">
      <w:r>
        <w:t>}</w:t>
      </w:r>
    </w:p>
    <w:p w:rsidR="00F6033B" w:rsidRDefault="00F6033B" w:rsidP="00F6033B">
      <w:r>
        <w:t>Else {</w:t>
      </w:r>
    </w:p>
    <w:p w:rsidR="00F6033B" w:rsidRDefault="00F6033B" w:rsidP="00F6033B">
      <w:r>
        <w:t>Return 4</w:t>
      </w:r>
    </w:p>
    <w:p w:rsidR="00F6033B" w:rsidRDefault="00F6033B" w:rsidP="00F6033B">
      <w:r>
        <w:t>}</w:t>
      </w:r>
    </w:p>
    <w:p w:rsidR="00F6033B" w:rsidRPr="00F6033B" w:rsidRDefault="00F6033B" w:rsidP="00F6033B">
      <w:r>
        <w:t>Return count</w:t>
      </w:r>
    </w:p>
    <w:p w:rsidR="00F6033B" w:rsidRDefault="00F6033B" w:rsidP="00F6033B">
      <w:pPr>
        <w:rPr>
          <w:b/>
        </w:rPr>
      </w:pPr>
      <w:r>
        <w:rPr>
          <w:b/>
        </w:rPr>
        <w:t>}</w:t>
      </w:r>
    </w:p>
    <w:p w:rsidR="00F6033B" w:rsidRDefault="00F6033B" w:rsidP="00F6033B">
      <w:pPr>
        <w:rPr>
          <w:b/>
        </w:rPr>
      </w:pPr>
    </w:p>
    <w:p w:rsidR="00F6033B" w:rsidRDefault="00F6033B" w:rsidP="00F6033B">
      <w:pPr>
        <w:rPr>
          <w:b/>
        </w:rPr>
      </w:pPr>
      <w:r>
        <w:rPr>
          <w:b/>
        </w:rPr>
        <w:t>Corrections() {</w:t>
      </w:r>
    </w:p>
    <w:p w:rsidR="00F6033B" w:rsidRDefault="00F6033B" w:rsidP="00F6033B">
      <w:r>
        <w:t>For each word in the trie list</w:t>
      </w:r>
    </w:p>
    <w:p w:rsidR="00F6033B" w:rsidRDefault="00F6033B" w:rsidP="00F6033B">
      <w:r>
        <w:t>If (the length of that word is the same as the length of the test word) and</w:t>
      </w:r>
      <w:r>
        <w:br/>
        <w:t>if ( the return value of Corrections_helper is less than or equals to 3 (as in, if there’s no more than 3 mitakes))</w:t>
      </w:r>
      <w:r>
        <w:br/>
        <w:t xml:space="preserve">Add the word to the suggestion list. </w:t>
      </w:r>
    </w:p>
    <w:p w:rsidR="00F6033B" w:rsidRPr="00F6033B" w:rsidRDefault="00F6033B" w:rsidP="00F6033B">
      <w:r>
        <w:t xml:space="preserve">Finally, print all the suggested words highlighted green. </w:t>
      </w:r>
    </w:p>
    <w:p w:rsidR="00F6033B" w:rsidRDefault="00F6033B" w:rsidP="00F6033B">
      <w:pPr>
        <w:rPr>
          <w:b/>
        </w:rPr>
      </w:pPr>
      <w:r>
        <w:rPr>
          <w:b/>
        </w:rPr>
        <w:t>}</w:t>
      </w:r>
    </w:p>
    <w:p w:rsidR="00F6033B" w:rsidRDefault="00F6033B" w:rsidP="00F6033B">
      <w:pPr>
        <w:rPr>
          <w:b/>
        </w:rPr>
      </w:pPr>
    </w:p>
    <w:p w:rsidR="00F6033B" w:rsidRDefault="00F6033B" w:rsidP="00F6033B">
      <w:pPr>
        <w:rPr>
          <w:b/>
        </w:rPr>
      </w:pPr>
      <w:r>
        <w:rPr>
          <w:b/>
        </w:rPr>
        <w:t>Read in the word file, sanitizing all lines.</w:t>
      </w:r>
    </w:p>
    <w:p w:rsidR="00F6033B" w:rsidRDefault="00F6033B" w:rsidP="00F6033B">
      <w:pPr>
        <w:rPr>
          <w:b/>
        </w:rPr>
      </w:pPr>
      <w:r>
        <w:rPr>
          <w:b/>
        </w:rPr>
        <w:t xml:space="preserve">Blah blah blah, just print the errors in a special box. </w:t>
      </w:r>
    </w:p>
    <w:p w:rsidR="00F6033B" w:rsidRDefault="00F6033B" w:rsidP="00F6033B">
      <w:pPr>
        <w:rPr>
          <w:b/>
        </w:rPr>
      </w:pPr>
    </w:p>
    <w:p w:rsidR="00F6033B" w:rsidRDefault="00F6033B" w:rsidP="00F6033B">
      <w:pPr>
        <w:pStyle w:val="Heading1"/>
      </w:pPr>
      <w:r>
        <w:lastRenderedPageBreak/>
        <w:t>User Instructions</w:t>
      </w:r>
    </w:p>
    <w:p w:rsidR="00F6033B" w:rsidRPr="00F6033B" w:rsidRDefault="00F6033B" w:rsidP="00F6033B">
      <w:r>
        <w:t xml:space="preserve">Click the “run” button. </w:t>
      </w:r>
      <w:bookmarkStart w:id="2" w:name="_GoBack"/>
      <w:bookmarkEnd w:id="2"/>
    </w:p>
    <w:sectPr w:rsidR="00F6033B" w:rsidRPr="00F6033B">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328" w:rsidRDefault="00746328">
      <w:pPr>
        <w:spacing w:after="0" w:line="240" w:lineRule="auto"/>
      </w:pPr>
      <w:r>
        <w:separator/>
      </w:r>
    </w:p>
    <w:p w:rsidR="00746328" w:rsidRDefault="00746328"/>
    <w:p w:rsidR="00746328" w:rsidRDefault="00746328"/>
  </w:endnote>
  <w:endnote w:type="continuationSeparator" w:id="0">
    <w:p w:rsidR="00746328" w:rsidRDefault="00746328">
      <w:pPr>
        <w:spacing w:after="0" w:line="240" w:lineRule="auto"/>
      </w:pPr>
      <w:r>
        <w:continuationSeparator/>
      </w:r>
    </w:p>
    <w:p w:rsidR="00746328" w:rsidRDefault="00746328"/>
    <w:p w:rsidR="00746328" w:rsidRDefault="00746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328" w:rsidRDefault="00746328">
      <w:pPr>
        <w:spacing w:after="0" w:line="240" w:lineRule="auto"/>
      </w:pPr>
      <w:r>
        <w:separator/>
      </w:r>
    </w:p>
    <w:p w:rsidR="00746328" w:rsidRDefault="00746328"/>
    <w:p w:rsidR="00746328" w:rsidRDefault="00746328"/>
  </w:footnote>
  <w:footnote w:type="continuationSeparator" w:id="0">
    <w:p w:rsidR="00746328" w:rsidRDefault="00746328">
      <w:pPr>
        <w:spacing w:after="0" w:line="240" w:lineRule="auto"/>
      </w:pPr>
      <w:r>
        <w:continuationSeparator/>
      </w:r>
    </w:p>
    <w:p w:rsidR="00746328" w:rsidRDefault="00746328"/>
    <w:p w:rsidR="00746328" w:rsidRDefault="0074632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0121E9">
      <w:trPr>
        <w:trHeight w:hRule="exact" w:val="720"/>
        <w:jc w:val="right"/>
      </w:trPr>
      <w:tc>
        <w:tcPr>
          <w:tcW w:w="2088" w:type="dxa"/>
          <w:vAlign w:val="bottom"/>
        </w:tcPr>
        <w:p w:rsidR="000121E9" w:rsidRDefault="000121E9">
          <w:pPr>
            <w:pStyle w:val="Page"/>
          </w:pPr>
        </w:p>
      </w:tc>
      <w:tc>
        <w:tcPr>
          <w:tcW w:w="288" w:type="dxa"/>
          <w:shd w:val="clear" w:color="auto" w:fill="auto"/>
          <w:vAlign w:val="bottom"/>
        </w:tcPr>
        <w:p w:rsidR="000121E9" w:rsidRDefault="000121E9"/>
      </w:tc>
      <w:tc>
        <w:tcPr>
          <w:tcW w:w="8424" w:type="dxa"/>
          <w:vAlign w:val="bottom"/>
        </w:tcPr>
        <w:p w:rsidR="000121E9" w:rsidRDefault="000121E9">
          <w:pPr>
            <w:pStyle w:val="InfoHeading"/>
          </w:pPr>
          <w:r>
            <w:t>Table of Contents</w:t>
          </w:r>
        </w:p>
      </w:tc>
    </w:tr>
    <w:tr w:rsidR="000121E9">
      <w:trPr>
        <w:trHeight w:hRule="exact" w:val="86"/>
        <w:jc w:val="right"/>
      </w:trPr>
      <w:tc>
        <w:tcPr>
          <w:tcW w:w="2088" w:type="dxa"/>
          <w:shd w:val="clear" w:color="auto" w:fill="000000" w:themeFill="text1"/>
        </w:tcPr>
        <w:p w:rsidR="000121E9" w:rsidRDefault="000121E9">
          <w:pPr>
            <w:pStyle w:val="Header"/>
          </w:pPr>
        </w:p>
      </w:tc>
      <w:tc>
        <w:tcPr>
          <w:tcW w:w="288" w:type="dxa"/>
          <w:shd w:val="clear" w:color="auto" w:fill="auto"/>
        </w:tcPr>
        <w:p w:rsidR="000121E9" w:rsidRDefault="000121E9">
          <w:pPr>
            <w:pStyle w:val="Header"/>
          </w:pPr>
        </w:p>
      </w:tc>
      <w:tc>
        <w:tcPr>
          <w:tcW w:w="8424" w:type="dxa"/>
          <w:shd w:val="clear" w:color="auto" w:fill="000000" w:themeFill="text1"/>
        </w:tcPr>
        <w:p w:rsidR="000121E9" w:rsidRDefault="000121E9">
          <w:pPr>
            <w:pStyle w:val="Header"/>
          </w:pPr>
        </w:p>
      </w:tc>
    </w:tr>
  </w:tbl>
  <w:p w:rsidR="000121E9" w:rsidRDefault="00012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0121E9">
      <w:trPr>
        <w:trHeight w:hRule="exact" w:val="720"/>
        <w:jc w:val="right"/>
      </w:trPr>
      <w:tc>
        <w:tcPr>
          <w:tcW w:w="2088" w:type="dxa"/>
          <w:vAlign w:val="bottom"/>
        </w:tcPr>
        <w:p w:rsidR="000121E9" w:rsidRDefault="000121E9">
          <w:pPr>
            <w:pStyle w:val="Page"/>
          </w:pPr>
          <w:r>
            <w:t xml:space="preserve">Pg. </w:t>
          </w:r>
          <w:r>
            <w:fldChar w:fldCharType="begin"/>
          </w:r>
          <w:r>
            <w:instrText xml:space="preserve"> Page \# 0# </w:instrText>
          </w:r>
          <w:r>
            <w:fldChar w:fldCharType="separate"/>
          </w:r>
          <w:r w:rsidR="00ED10ED">
            <w:t>08</w:t>
          </w:r>
          <w:r>
            <w:fldChar w:fldCharType="end"/>
          </w:r>
        </w:p>
      </w:tc>
      <w:tc>
        <w:tcPr>
          <w:tcW w:w="288" w:type="dxa"/>
          <w:vAlign w:val="bottom"/>
        </w:tcPr>
        <w:p w:rsidR="000121E9" w:rsidRDefault="000121E9"/>
      </w:tc>
      <w:tc>
        <w:tcPr>
          <w:tcW w:w="8424" w:type="dxa"/>
          <w:vAlign w:val="bottom"/>
        </w:tcPr>
        <w:p w:rsidR="000121E9" w:rsidRDefault="000121E9">
          <w:pPr>
            <w:pStyle w:val="InfoHeading"/>
          </w:pPr>
          <w:r>
            <w:fldChar w:fldCharType="begin"/>
          </w:r>
          <w:r>
            <w:instrText xml:space="preserve"> If </w:instrText>
          </w:r>
          <w:r>
            <w:fldChar w:fldCharType="begin"/>
          </w:r>
          <w:r>
            <w:instrText xml:space="preserve"> STYLEREF “Heading 1”  </w:instrText>
          </w:r>
          <w:r w:rsidR="00F6033B">
            <w:fldChar w:fldCharType="separate"/>
          </w:r>
          <w:r w:rsidR="00ED10ED">
            <w:rPr>
              <w:noProof/>
            </w:rPr>
            <w:instrText>User Instructions</w:instrText>
          </w:r>
          <w:r>
            <w:rPr>
              <w:noProof/>
            </w:rPr>
            <w:fldChar w:fldCharType="end"/>
          </w:r>
          <w:r>
            <w:instrText>&lt;&gt; “Error*” “</w:instrText>
          </w:r>
          <w:r>
            <w:fldChar w:fldCharType="begin"/>
          </w:r>
          <w:r>
            <w:instrText xml:space="preserve"> STYLEREF “Heading 1” </w:instrText>
          </w:r>
          <w:r w:rsidR="00F6033B">
            <w:fldChar w:fldCharType="separate"/>
          </w:r>
          <w:r w:rsidR="00ED10ED">
            <w:rPr>
              <w:noProof/>
            </w:rPr>
            <w:instrText>User Instructions</w:instrText>
          </w:r>
          <w:r>
            <w:rPr>
              <w:noProof/>
            </w:rPr>
            <w:fldChar w:fldCharType="end"/>
          </w:r>
          <w:r>
            <w:instrText xml:space="preserve"> </w:instrText>
          </w:r>
          <w:r>
            <w:fldChar w:fldCharType="separate"/>
          </w:r>
          <w:r w:rsidR="00ED10ED">
            <w:rPr>
              <w:noProof/>
            </w:rPr>
            <w:t xml:space="preserve">User Instructions </w:t>
          </w:r>
          <w:r>
            <w:fldChar w:fldCharType="end"/>
          </w:r>
        </w:p>
      </w:tc>
    </w:tr>
    <w:tr w:rsidR="000121E9">
      <w:trPr>
        <w:trHeight w:hRule="exact" w:val="86"/>
        <w:jc w:val="right"/>
      </w:trPr>
      <w:tc>
        <w:tcPr>
          <w:tcW w:w="2088" w:type="dxa"/>
          <w:shd w:val="clear" w:color="auto" w:fill="000000" w:themeFill="text1"/>
        </w:tcPr>
        <w:p w:rsidR="000121E9" w:rsidRDefault="000121E9">
          <w:pPr>
            <w:rPr>
              <w:sz w:val="10"/>
            </w:rPr>
          </w:pPr>
        </w:p>
      </w:tc>
      <w:tc>
        <w:tcPr>
          <w:tcW w:w="288" w:type="dxa"/>
        </w:tcPr>
        <w:p w:rsidR="000121E9" w:rsidRDefault="000121E9">
          <w:pPr>
            <w:rPr>
              <w:sz w:val="10"/>
            </w:rPr>
          </w:pPr>
        </w:p>
      </w:tc>
      <w:tc>
        <w:tcPr>
          <w:tcW w:w="8424" w:type="dxa"/>
          <w:shd w:val="clear" w:color="auto" w:fill="000000" w:themeFill="text1"/>
        </w:tcPr>
        <w:p w:rsidR="000121E9" w:rsidRDefault="000121E9">
          <w:pPr>
            <w:rPr>
              <w:sz w:val="10"/>
            </w:rPr>
          </w:pPr>
        </w:p>
      </w:tc>
    </w:tr>
  </w:tbl>
  <w:p w:rsidR="000121E9" w:rsidRDefault="000121E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DC206CE"/>
    <w:multiLevelType w:val="hybridMultilevel"/>
    <w:tmpl w:val="0ED2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173C9"/>
    <w:multiLevelType w:val="hybridMultilevel"/>
    <w:tmpl w:val="22463D0E"/>
    <w:lvl w:ilvl="0" w:tplc="E23814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C6E1A"/>
    <w:multiLevelType w:val="hybridMultilevel"/>
    <w:tmpl w:val="77A8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5303E0"/>
    <w:multiLevelType w:val="hybridMultilevel"/>
    <w:tmpl w:val="C0260BFE"/>
    <w:lvl w:ilvl="0" w:tplc="AFB8BAA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1A"/>
    <w:rsid w:val="000121E9"/>
    <w:rsid w:val="003D57CA"/>
    <w:rsid w:val="006A0FD7"/>
    <w:rsid w:val="00746328"/>
    <w:rsid w:val="00862585"/>
    <w:rsid w:val="00874653"/>
    <w:rsid w:val="008A0C61"/>
    <w:rsid w:val="00D82C50"/>
    <w:rsid w:val="00DA661A"/>
    <w:rsid w:val="00ED10ED"/>
    <w:rsid w:val="00F07A43"/>
    <w:rsid w:val="00F6033B"/>
    <w:rsid w:val="00F8787B"/>
    <w:rsid w:val="00FE215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B535F7"/>
  <w15:docId w15:val="{FECDAAF8-45F9-4F71-915B-D872E3FB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D82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ABA0F16CAA4A808ADDBC50ACE85083"/>
        <w:category>
          <w:name w:val="General"/>
          <w:gallery w:val="placeholder"/>
        </w:category>
        <w:types>
          <w:type w:val="bbPlcHdr"/>
        </w:types>
        <w:behaviors>
          <w:behavior w:val="content"/>
        </w:behaviors>
        <w:guid w:val="{EC64FC28-BB48-4BBB-88F0-EA649619CB5E}"/>
      </w:docPartPr>
      <w:docPartBody>
        <w:p w:rsidR="00000000" w:rsidRDefault="00BC68A9">
          <w:pPr>
            <w:pStyle w:val="9BABA0F16CAA4A808ADDBC50ACE85083"/>
          </w:pPr>
          <w:r>
            <w:t>Annual Report</w:t>
          </w:r>
        </w:p>
      </w:docPartBody>
    </w:docPart>
    <w:docPart>
      <w:docPartPr>
        <w:name w:val="D3723C84B37C4AF09C9903CA8E5D6353"/>
        <w:category>
          <w:name w:val="General"/>
          <w:gallery w:val="placeholder"/>
        </w:category>
        <w:types>
          <w:type w:val="bbPlcHdr"/>
        </w:types>
        <w:behaviors>
          <w:behavior w:val="content"/>
        </w:behaviors>
        <w:guid w:val="{2F727E25-61C8-48DC-9485-A1CB33E9CB74}"/>
      </w:docPartPr>
      <w:docPartBody>
        <w:p w:rsidR="00000000" w:rsidRDefault="00BC68A9">
          <w:pPr>
            <w:pStyle w:val="D3723C84B37C4AF09C9903CA8E5D6353"/>
          </w:pPr>
          <w:r>
            <w:t>[Add a quote here from one of your company executives or use this space for a brief summ</w:t>
          </w:r>
          <w:r>
            <w:t>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A9"/>
    <w:rsid w:val="00BC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2BF31D8CF4E8895D49CC5245F7F0A">
    <w:name w:val="4032BF31D8CF4E8895D49CC5245F7F0A"/>
  </w:style>
  <w:style w:type="paragraph" w:customStyle="1" w:styleId="9251779EDE5B4E69AB62F5B85FCC7ADC">
    <w:name w:val="9251779EDE5B4E69AB62F5B85FCC7ADC"/>
  </w:style>
  <w:style w:type="paragraph" w:customStyle="1" w:styleId="DE9A9AF923C04E48B5D15B3D39980570">
    <w:name w:val="DE9A9AF923C04E48B5D15B3D39980570"/>
  </w:style>
  <w:style w:type="paragraph" w:customStyle="1" w:styleId="D2C3E195D30147EEBC6DE2433151E98E">
    <w:name w:val="D2C3E195D30147EEBC6DE2433151E98E"/>
  </w:style>
  <w:style w:type="paragraph" w:customStyle="1" w:styleId="E8E7FE1386134D7A88102BBDF1CE61CF">
    <w:name w:val="E8E7FE1386134D7A88102BBDF1CE61CF"/>
  </w:style>
  <w:style w:type="paragraph" w:customStyle="1" w:styleId="370FBF6369004EA6964EF5A35D77080A">
    <w:name w:val="370FBF6369004EA6964EF5A35D77080A"/>
  </w:style>
  <w:style w:type="paragraph" w:customStyle="1" w:styleId="674A92A647BD45D8B4BEE0BCD215138D">
    <w:name w:val="674A92A647BD45D8B4BEE0BCD215138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86A64B55EFED44F5A9490FDB707C47BF">
    <w:name w:val="86A64B55EFED44F5A9490FDB707C47BF"/>
  </w:style>
  <w:style w:type="paragraph" w:customStyle="1" w:styleId="3230BD8AF57043638A07E0468C0132F4">
    <w:name w:val="3230BD8AF57043638A07E0468C0132F4"/>
  </w:style>
  <w:style w:type="paragraph" w:customStyle="1" w:styleId="5CBF8E4F08054788A13912763FCA18D7">
    <w:name w:val="5CBF8E4F08054788A13912763FCA18D7"/>
  </w:style>
  <w:style w:type="paragraph" w:customStyle="1" w:styleId="36C1836EF60E4AB1B3986D712A69E80D">
    <w:name w:val="36C1836EF60E4AB1B3986D712A69E80D"/>
  </w:style>
  <w:style w:type="paragraph" w:customStyle="1" w:styleId="F0AF6063747D4ACBB3FD0D350BD4F40E">
    <w:name w:val="F0AF6063747D4ACBB3FD0D350BD4F40E"/>
  </w:style>
  <w:style w:type="paragraph" w:customStyle="1" w:styleId="BA2AB5C4556E4A68B41CEFE0B089B21E">
    <w:name w:val="BA2AB5C4556E4A68B41CEFE0B089B21E"/>
  </w:style>
  <w:style w:type="paragraph" w:customStyle="1" w:styleId="0E1452A195BB410D97622DC63FA676B5">
    <w:name w:val="0E1452A195BB410D97622DC63FA676B5"/>
  </w:style>
  <w:style w:type="paragraph" w:customStyle="1" w:styleId="7546B50FC9194EDEA5246B683B1B7183">
    <w:name w:val="7546B50FC9194EDEA5246B683B1B7183"/>
  </w:style>
  <w:style w:type="character" w:styleId="Strong">
    <w:name w:val="Strong"/>
    <w:basedOn w:val="DefaultParagraphFont"/>
    <w:uiPriority w:val="10"/>
    <w:qFormat/>
    <w:rPr>
      <w:b/>
      <w:bCs/>
    </w:rPr>
  </w:style>
  <w:style w:type="paragraph" w:customStyle="1" w:styleId="7230CCCCB1DD4E9F866FEDF2694EA923">
    <w:name w:val="7230CCCCB1DD4E9F866FEDF2694EA923"/>
  </w:style>
  <w:style w:type="paragraph" w:customStyle="1" w:styleId="A3630AAE7A2148B2AE7C6A9488C608FC">
    <w:name w:val="A3630AAE7A2148B2AE7C6A9488C608FC"/>
  </w:style>
  <w:style w:type="paragraph" w:customStyle="1" w:styleId="9B01C4B2AF5245CB906B74A3F9382E07">
    <w:name w:val="9B01C4B2AF5245CB906B74A3F9382E07"/>
  </w:style>
  <w:style w:type="paragraph" w:customStyle="1" w:styleId="B833B04CF00B4017B098E56184BC403F">
    <w:name w:val="B833B04CF00B4017B098E56184BC403F"/>
  </w:style>
  <w:style w:type="paragraph" w:customStyle="1" w:styleId="8A8228E8E9BB4BF0BC622823018604F2">
    <w:name w:val="8A8228E8E9BB4BF0BC622823018604F2"/>
  </w:style>
  <w:style w:type="paragraph" w:customStyle="1" w:styleId="03751FBD56B442F48DC57CED5E7B54A8">
    <w:name w:val="03751FBD56B442F48DC57CED5E7B54A8"/>
  </w:style>
  <w:style w:type="paragraph" w:customStyle="1" w:styleId="9DF548FD89B3446B9D1D9ECCF85CF9BE">
    <w:name w:val="9DF548FD89B3446B9D1D9ECCF85CF9BE"/>
  </w:style>
  <w:style w:type="paragraph" w:customStyle="1" w:styleId="A95FFADFE3774DF7BCD0AB8AF73C6274">
    <w:name w:val="A95FFADFE3774DF7BCD0AB8AF73C6274"/>
  </w:style>
  <w:style w:type="paragraph" w:customStyle="1" w:styleId="9BABA0F16CAA4A808ADDBC50ACE85083">
    <w:name w:val="9BABA0F16CAA4A808ADDBC50ACE85083"/>
  </w:style>
  <w:style w:type="paragraph" w:customStyle="1" w:styleId="296AB44934054300A5F59315D01CA31B">
    <w:name w:val="296AB44934054300A5F59315D01CA31B"/>
  </w:style>
  <w:style w:type="paragraph" w:customStyle="1" w:styleId="D3723C84B37C4AF09C9903CA8E5D6353">
    <w:name w:val="D3723C84B37C4AF09C9903CA8E5D6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Data Structures and Algorithms Report</Abstract>
  <CompanyAddress>scott.mcmullan@griffithuni.edu.au</CompanyAddress>
  <CompanyPhone>s2916255</CompanyPhone>
  <CompanyFax>Scott McMullan</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98AB2B9F-C091-4C50-A2E1-E1AD9BDB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106</TotalTime>
  <Pages>10</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Assignment 2</vt:lpstr>
    </vt:vector>
  </TitlesOfParts>
  <Company>2401ICT</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Scott McMullan</dc:creator>
  <cp:keywords/>
  <cp:lastModifiedBy>Scott McMullan</cp:lastModifiedBy>
  <cp:revision>1</cp:revision>
  <dcterms:created xsi:type="dcterms:W3CDTF">2016-06-01T07:53:00Z</dcterms:created>
  <dcterms:modified xsi:type="dcterms:W3CDTF">2016-06-01T09:48:00Z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